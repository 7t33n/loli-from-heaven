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0763B" w14:textId="4756CBF1" w:rsidR="0094448C" w:rsidRPr="00D96C08" w:rsidRDefault="00F832F7" w:rsidP="00D96C08">
      <w:pPr>
        <w:pStyle w:val="aa"/>
        <w:spacing w:line="360" w:lineRule="auto"/>
        <w:jc w:val="right"/>
        <w:rPr>
          <w:b/>
          <w:color w:val="auto"/>
          <w:sz w:val="24"/>
        </w:rPr>
      </w:pPr>
      <w:r w:rsidRPr="00D96C08">
        <w:rPr>
          <w:b/>
          <w:color w:val="auto"/>
          <w:sz w:val="24"/>
        </w:rPr>
        <w:t>Приложение 5</w:t>
      </w:r>
    </w:p>
    <w:p w14:paraId="67DAC945" w14:textId="7AE63D12" w:rsidR="00F832F7" w:rsidRPr="00D96C08" w:rsidRDefault="00F832F7" w:rsidP="00D96C08">
      <w:pPr>
        <w:pStyle w:val="aa"/>
        <w:spacing w:line="360" w:lineRule="auto"/>
        <w:jc w:val="right"/>
        <w:rPr>
          <w:b/>
          <w:color w:val="auto"/>
          <w:sz w:val="24"/>
        </w:rPr>
      </w:pPr>
      <w:r w:rsidRPr="00D96C08">
        <w:rPr>
          <w:b/>
          <w:color w:val="auto"/>
          <w:sz w:val="24"/>
        </w:rPr>
        <w:t>Шаблон спецификации</w:t>
      </w:r>
    </w:p>
    <w:p w14:paraId="53D4750C" w14:textId="77777777" w:rsidR="00603602" w:rsidRDefault="00603602" w:rsidP="005968F1">
      <w:pPr>
        <w:pStyle w:val="aa"/>
      </w:pPr>
    </w:p>
    <w:p w14:paraId="189B2F5E" w14:textId="77777777" w:rsidR="0094448C" w:rsidRPr="00187DC0" w:rsidRDefault="0094448C" w:rsidP="005968F1">
      <w:pPr>
        <w:pStyle w:val="aa"/>
      </w:pPr>
    </w:p>
    <w:p w14:paraId="1474F31B" w14:textId="77777777" w:rsidR="0094448C" w:rsidRDefault="0094448C" w:rsidP="005968F1">
      <w:pPr>
        <w:pStyle w:val="aa"/>
      </w:pPr>
    </w:p>
    <w:p w14:paraId="659F10FF" w14:textId="77777777" w:rsidR="00F532CA" w:rsidRDefault="00F532CA" w:rsidP="00F532CA">
      <w:pPr>
        <w:pStyle w:val="aff5"/>
        <w:ind w:left="0" w:firstLine="0"/>
        <w:jc w:val="both"/>
      </w:pPr>
    </w:p>
    <w:p w14:paraId="225BFDB3" w14:textId="77777777" w:rsidR="00F532CA" w:rsidRDefault="00F532CA" w:rsidP="005968F1">
      <w:pPr>
        <w:pStyle w:val="aff5"/>
      </w:pPr>
    </w:p>
    <w:p w14:paraId="3E20878E" w14:textId="77777777" w:rsidR="00F532CA" w:rsidRDefault="00F532CA" w:rsidP="005968F1">
      <w:pPr>
        <w:pStyle w:val="aff5"/>
      </w:pPr>
    </w:p>
    <w:p w14:paraId="00FD3007" w14:textId="77777777" w:rsidR="00F532CA" w:rsidRPr="005968F1" w:rsidRDefault="00F532CA" w:rsidP="005968F1">
      <w:pPr>
        <w:pStyle w:val="aff5"/>
      </w:pPr>
    </w:p>
    <w:p w14:paraId="6C00706E" w14:textId="577FBDD9" w:rsidR="00BE186F" w:rsidRPr="007F198B" w:rsidRDefault="007F198B" w:rsidP="003E2CBF">
      <w:pPr>
        <w:pStyle w:val="affff0"/>
        <w:ind w:left="284" w:firstLine="567"/>
        <w:rPr>
          <w:i/>
        </w:rPr>
      </w:pPr>
      <w:r w:rsidRPr="007F198B">
        <w:rPr>
          <w:i/>
        </w:rPr>
        <w:t>Наименование сервиса</w:t>
      </w:r>
    </w:p>
    <w:p w14:paraId="773896C9" w14:textId="77777777"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50FD9D5F" w14:textId="77777777"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2C8B2532" w14:textId="77777777"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711EC747" w14:textId="77777777"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44CFE002" w14:textId="77777777"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5B9A134F" w14:textId="77777777" w:rsidR="006F6D26" w:rsidRPr="00811DCB" w:rsidRDefault="006F6D26" w:rsidP="003D181E">
      <w:pPr>
        <w:pStyle w:val="af7"/>
        <w:ind w:firstLine="0"/>
      </w:pPr>
    </w:p>
    <w:p w14:paraId="40E3A361" w14:textId="77777777" w:rsidR="006F6D26" w:rsidRPr="00811DCB" w:rsidRDefault="006F6D26" w:rsidP="003D181E">
      <w:pPr>
        <w:pStyle w:val="af7"/>
        <w:ind w:firstLine="0"/>
      </w:pPr>
    </w:p>
    <w:p w14:paraId="77FF865E" w14:textId="77777777" w:rsidR="006F6D26" w:rsidRPr="00811DCB" w:rsidRDefault="006F6D26" w:rsidP="003D181E">
      <w:pPr>
        <w:pStyle w:val="af7"/>
        <w:ind w:firstLine="0"/>
      </w:pPr>
    </w:p>
    <w:p w14:paraId="20D2C4F4" w14:textId="77777777" w:rsidR="006F6D26" w:rsidRPr="00811DCB" w:rsidRDefault="006F6D26" w:rsidP="003D181E">
      <w:pPr>
        <w:pStyle w:val="af7"/>
        <w:ind w:firstLine="0"/>
      </w:pPr>
    </w:p>
    <w:p w14:paraId="50DA8168" w14:textId="77777777" w:rsidR="007617FE" w:rsidRDefault="007617FE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caps/>
          <w:spacing w:val="20"/>
          <w:sz w:val="28"/>
          <w:szCs w:val="28"/>
        </w:rPr>
      </w:pPr>
      <w:r>
        <w:br w:type="page"/>
      </w:r>
    </w:p>
    <w:p w14:paraId="69A35888" w14:textId="77777777" w:rsidR="007365A8" w:rsidRPr="00FC073F" w:rsidRDefault="007365A8" w:rsidP="00FC073F">
      <w:pPr>
        <w:pStyle w:val="af0"/>
      </w:pPr>
      <w:r w:rsidRPr="00FC073F">
        <w:lastRenderedPageBreak/>
        <w:t>СОДЕРЖАНИЕ</w:t>
      </w:r>
      <w:bookmarkStart w:id="0" w:name="_GoBack"/>
      <w:bookmarkEnd w:id="0"/>
    </w:p>
    <w:p w14:paraId="11FCAC3F" w14:textId="15087DCE" w:rsidR="00F60DB0" w:rsidRDefault="00F60DB0" w:rsidP="007365A8">
      <w:pPr>
        <w:spacing w:line="240" w:lineRule="auto"/>
      </w:pPr>
    </w:p>
    <w:p w14:paraId="2568B259" w14:textId="77777777" w:rsidR="00FB702E" w:rsidRPr="00B77388" w:rsidRDefault="00F60DB0" w:rsidP="00B50B92">
      <w:pPr>
        <w:pStyle w:val="23"/>
        <w:numPr>
          <w:ilvl w:val="0"/>
          <w:numId w:val="0"/>
        </w:numPr>
        <w:rPr>
          <w:rFonts w:ascii="Calibri" w:hAnsi="Calibri"/>
        </w:rPr>
      </w:pPr>
      <w:r>
        <w:br w:type="page"/>
      </w:r>
      <w:bookmarkStart w:id="1" w:name="_Toc54033797"/>
      <w:r w:rsidR="00B50B92">
        <w:lastRenderedPageBreak/>
        <w:t>И</w:t>
      </w:r>
      <w:r w:rsidR="00624BF3" w:rsidRPr="00AE26B4">
        <w:t>зменения</w:t>
      </w:r>
      <w:bookmarkEnd w:id="1"/>
    </w:p>
    <w:tbl>
      <w:tblPr>
        <w:tblW w:w="4187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143"/>
        <w:gridCol w:w="1397"/>
        <w:gridCol w:w="1397"/>
        <w:gridCol w:w="4570"/>
      </w:tblGrid>
      <w:tr w:rsidR="00096B2D" w:rsidRPr="00FB702E" w14:paraId="511170B9" w14:textId="77777777" w:rsidTr="00096B2D">
        <w:trPr>
          <w:trHeight w:val="330"/>
          <w:tblHeader/>
        </w:trPr>
        <w:tc>
          <w:tcPr>
            <w:tcW w:w="672" w:type="pct"/>
            <w:shd w:val="clear" w:color="auto" w:fill="auto"/>
            <w:noWrap/>
            <w:vAlign w:val="center"/>
          </w:tcPr>
          <w:p w14:paraId="3C8EC26B" w14:textId="77777777" w:rsidR="00096B2D" w:rsidRPr="00FB702E" w:rsidRDefault="00096B2D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821" w:type="pct"/>
            <w:vAlign w:val="center"/>
          </w:tcPr>
          <w:p w14:paraId="4BC564A7" w14:textId="77777777" w:rsidR="00096B2D" w:rsidRPr="00096B2D" w:rsidRDefault="00096B2D" w:rsidP="00FB702E">
            <w:pPr>
              <w:pStyle w:val="a9"/>
              <w:rPr>
                <w:lang w:val="en-US"/>
              </w:rPr>
            </w:pPr>
            <w:r>
              <w:t>Версия сервиса</w:t>
            </w: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6EB33614" w14:textId="77777777" w:rsidR="00096B2D" w:rsidRPr="00FB702E" w:rsidRDefault="00096B2D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2686" w:type="pct"/>
            <w:vAlign w:val="center"/>
          </w:tcPr>
          <w:p w14:paraId="6C2E8E2E" w14:textId="77777777" w:rsidR="00096B2D" w:rsidRPr="00FB702E" w:rsidRDefault="00096B2D" w:rsidP="00FB702E">
            <w:pPr>
              <w:pStyle w:val="a9"/>
            </w:pPr>
            <w:r w:rsidRPr="00FB702E">
              <w:t>Изменения</w:t>
            </w:r>
          </w:p>
        </w:tc>
      </w:tr>
      <w:tr w:rsidR="00096B2D" w:rsidRPr="004C4032" w14:paraId="4627E3BB" w14:textId="77777777" w:rsidTr="00096B2D">
        <w:trPr>
          <w:trHeight w:val="330"/>
        </w:trPr>
        <w:tc>
          <w:tcPr>
            <w:tcW w:w="672" w:type="pct"/>
            <w:shd w:val="clear" w:color="auto" w:fill="auto"/>
            <w:noWrap/>
            <w:vAlign w:val="center"/>
          </w:tcPr>
          <w:p w14:paraId="251E4658" w14:textId="77777777" w:rsidR="00096B2D" w:rsidRPr="006F6D26" w:rsidRDefault="00096B2D" w:rsidP="00096B2D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821" w:type="pct"/>
            <w:vAlign w:val="center"/>
          </w:tcPr>
          <w:p w14:paraId="157D6F58" w14:textId="77777777" w:rsidR="00096B2D" w:rsidRDefault="00096B2D" w:rsidP="00096B2D">
            <w:pPr>
              <w:widowControl/>
              <w:autoSpaceDN/>
              <w:adjustRightInd/>
              <w:spacing w:line="240" w:lineRule="auto"/>
              <w:jc w:val="center"/>
            </w:pPr>
            <w:r>
              <w:t>1.0.0.</w:t>
            </w: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0825407D" w14:textId="42181E32" w:rsidR="00096B2D" w:rsidRPr="00B065F6" w:rsidRDefault="00096B2D" w:rsidP="00096B2D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2686" w:type="pct"/>
            <w:vAlign w:val="center"/>
          </w:tcPr>
          <w:p w14:paraId="1827B3C2" w14:textId="77777777" w:rsidR="00096B2D" w:rsidRDefault="00096B2D" w:rsidP="00096B2D">
            <w:pPr>
              <w:widowControl/>
              <w:autoSpaceDN/>
              <w:adjustRightInd/>
              <w:spacing w:line="240" w:lineRule="auto"/>
            </w:pPr>
            <w:r>
              <w:t>Исходный документ</w:t>
            </w:r>
          </w:p>
        </w:tc>
      </w:tr>
    </w:tbl>
    <w:p w14:paraId="6A9941AE" w14:textId="77777777" w:rsidR="003A02DA" w:rsidRPr="00065895" w:rsidRDefault="003A02DA">
      <w:pPr>
        <w:widowControl/>
        <w:autoSpaceDN/>
        <w:adjustRightInd/>
        <w:spacing w:line="240" w:lineRule="auto"/>
        <w:jc w:val="left"/>
        <w:textAlignment w:val="auto"/>
        <w:rPr>
          <w:rFonts w:asciiTheme="minorHAnsi" w:hAnsiTheme="minorHAnsi"/>
          <w:b/>
          <w:caps/>
          <w:spacing w:val="20"/>
          <w:sz w:val="28"/>
          <w:szCs w:val="28"/>
          <w:lang w:val="en-US"/>
        </w:rPr>
        <w:sectPr w:rsidR="003A02DA" w:rsidRPr="00065895" w:rsidSect="007C3776">
          <w:footerReference w:type="default" r:id="rId11"/>
          <w:headerReference w:type="first" r:id="rId12"/>
          <w:pgSz w:w="11906" w:h="16838" w:code="9"/>
          <w:pgMar w:top="1245" w:right="567" w:bottom="851" w:left="1134" w:header="426" w:footer="599" w:gutter="0"/>
          <w:cols w:space="708"/>
          <w:docGrid w:linePitch="360"/>
        </w:sectPr>
      </w:pPr>
    </w:p>
    <w:p w14:paraId="147997FD" w14:textId="77777777" w:rsidR="00BA41F8" w:rsidRPr="00B50B92" w:rsidRDefault="00B50B92" w:rsidP="00B50B92">
      <w:pPr>
        <w:pStyle w:val="23"/>
        <w:numPr>
          <w:ilvl w:val="0"/>
          <w:numId w:val="0"/>
        </w:numPr>
        <w:rPr>
          <w:sz w:val="28"/>
        </w:rPr>
      </w:pPr>
      <w:bookmarkStart w:id="2" w:name="_Toc514400353"/>
      <w:bookmarkStart w:id="3" w:name="_Toc54033798"/>
      <w:r>
        <w:lastRenderedPageBreak/>
        <w:t>Глоссарий</w:t>
      </w:r>
      <w:bookmarkEnd w:id="2"/>
      <w:bookmarkEnd w:id="3"/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BA41F8" w:rsidRPr="004C4032" w14:paraId="7A905B91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</w:tcPr>
          <w:p w14:paraId="17C88E58" w14:textId="77777777" w:rsidR="00BA41F8" w:rsidRPr="00FB702E" w:rsidRDefault="00BA41F8" w:rsidP="00DA253F">
            <w:pPr>
              <w:pStyle w:val="a9"/>
            </w:pPr>
            <w:r>
              <w:t>Т</w:t>
            </w:r>
            <w:r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14:paraId="040979C0" w14:textId="77777777" w:rsidR="00BA41F8" w:rsidRPr="00FB702E" w:rsidRDefault="00BA41F8" w:rsidP="00DA253F">
            <w:pPr>
              <w:pStyle w:val="a9"/>
            </w:pPr>
            <w:r w:rsidRPr="00FB702E">
              <w:t>Описание</w:t>
            </w:r>
          </w:p>
        </w:tc>
      </w:tr>
      <w:tr w:rsidR="00BA41F8" w:rsidRPr="004C4032" w14:paraId="4913BCB0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  <w:vAlign w:val="center"/>
          </w:tcPr>
          <w:p w14:paraId="1CAC9110" w14:textId="2352E140" w:rsidR="00BA41F8" w:rsidRPr="00452AA0" w:rsidRDefault="00BA41F8" w:rsidP="00DA253F">
            <w:pPr>
              <w:widowControl/>
              <w:autoSpaceDN/>
              <w:adjustRightInd/>
              <w:spacing w:line="240" w:lineRule="auto"/>
              <w:jc w:val="left"/>
            </w:pPr>
          </w:p>
        </w:tc>
        <w:tc>
          <w:tcPr>
            <w:tcW w:w="7088" w:type="dxa"/>
            <w:shd w:val="clear" w:color="auto" w:fill="auto"/>
            <w:noWrap/>
            <w:vAlign w:val="center"/>
          </w:tcPr>
          <w:p w14:paraId="2345D547" w14:textId="69BA18B6" w:rsidR="00BA41F8" w:rsidRPr="00452AA0" w:rsidRDefault="00BA41F8" w:rsidP="008415FE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  <w:tr w:rsidR="007617FE" w:rsidRPr="004C4032" w14:paraId="0AFB38EA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  <w:vAlign w:val="center"/>
          </w:tcPr>
          <w:p w14:paraId="153A991C" w14:textId="0E3647AF" w:rsidR="007617FE" w:rsidRPr="00452AA0" w:rsidRDefault="007617FE" w:rsidP="00DA253F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  <w:noWrap/>
            <w:vAlign w:val="center"/>
          </w:tcPr>
          <w:p w14:paraId="0410939A" w14:textId="3D9813A4" w:rsidR="007617FE" w:rsidRPr="00452AA0" w:rsidRDefault="007617FE" w:rsidP="008415FE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  <w:tr w:rsidR="000611DE" w:rsidRPr="004C4032" w14:paraId="2A86D9D4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  <w:vAlign w:val="center"/>
          </w:tcPr>
          <w:p w14:paraId="46628AAC" w14:textId="72E28278" w:rsidR="000611DE" w:rsidRDefault="000611DE" w:rsidP="00DA253F">
            <w:pPr>
              <w:widowControl/>
              <w:autoSpaceDN/>
              <w:adjustRightInd/>
              <w:spacing w:line="240" w:lineRule="auto"/>
              <w:jc w:val="left"/>
            </w:pPr>
          </w:p>
        </w:tc>
        <w:tc>
          <w:tcPr>
            <w:tcW w:w="7088" w:type="dxa"/>
            <w:shd w:val="clear" w:color="auto" w:fill="auto"/>
            <w:noWrap/>
            <w:vAlign w:val="center"/>
          </w:tcPr>
          <w:p w14:paraId="4D6EB0F1" w14:textId="5368B487" w:rsidR="000611DE" w:rsidRDefault="000611DE" w:rsidP="008415FE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  <w:tr w:rsidR="008D2805" w:rsidRPr="004C4032" w14:paraId="77B4D017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  <w:vAlign w:val="center"/>
          </w:tcPr>
          <w:p w14:paraId="0C515517" w14:textId="7AB74278" w:rsidR="008D2805" w:rsidRDefault="008D2805" w:rsidP="00DA253F">
            <w:pPr>
              <w:widowControl/>
              <w:autoSpaceDN/>
              <w:adjustRightInd/>
              <w:spacing w:line="240" w:lineRule="auto"/>
              <w:jc w:val="left"/>
            </w:pPr>
          </w:p>
        </w:tc>
        <w:tc>
          <w:tcPr>
            <w:tcW w:w="7088" w:type="dxa"/>
            <w:shd w:val="clear" w:color="auto" w:fill="auto"/>
            <w:noWrap/>
            <w:vAlign w:val="center"/>
          </w:tcPr>
          <w:p w14:paraId="273A03E9" w14:textId="76B43737" w:rsidR="008D2805" w:rsidRPr="00452AA0" w:rsidRDefault="008D2805" w:rsidP="008415FE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</w:tbl>
    <w:p w14:paraId="62C324CC" w14:textId="77777777" w:rsidR="005B0EE4" w:rsidRPr="00E938B3" w:rsidRDefault="00BA41F8" w:rsidP="00BA41F8">
      <w:pPr>
        <w:pStyle w:val="af7"/>
        <w:rPr>
          <w:b/>
        </w:rPr>
      </w:pPr>
      <w:r w:rsidRPr="006F6D26">
        <w:br w:type="page"/>
      </w:r>
      <w:bookmarkStart w:id="4" w:name="_Toc294260366"/>
    </w:p>
    <w:p w14:paraId="7367A45C" w14:textId="77777777" w:rsidR="00F013AE" w:rsidRPr="007923A0" w:rsidRDefault="00F013AE" w:rsidP="00E81D9C">
      <w:pPr>
        <w:pStyle w:val="12"/>
        <w:tabs>
          <w:tab w:val="clear" w:pos="360"/>
        </w:tabs>
        <w:ind w:left="284" w:hanging="284"/>
        <w:rPr>
          <w:lang w:val="en-US"/>
        </w:rPr>
      </w:pPr>
      <w:bookmarkStart w:id="5" w:name="_Toc54033799"/>
      <w:r w:rsidRPr="00CA1ABE">
        <w:lastRenderedPageBreak/>
        <w:t>Описание операций</w:t>
      </w:r>
      <w:bookmarkEnd w:id="5"/>
    </w:p>
    <w:p w14:paraId="6A196018" w14:textId="050DDAE8" w:rsidR="00FB733B" w:rsidRPr="00065895" w:rsidRDefault="00CA5A84" w:rsidP="00FB733B">
      <w:pPr>
        <w:pStyle w:val="23"/>
      </w:pPr>
      <w:bookmarkStart w:id="6" w:name="_Toc54033800"/>
      <w:r w:rsidRPr="00CA5A84">
        <w:t xml:space="preserve">Операция </w:t>
      </w:r>
      <w:r w:rsidR="00790338">
        <w:t>«</w:t>
      </w:r>
      <w:r w:rsidR="007F198B">
        <w:t>Наименование операции</w:t>
      </w:r>
      <w:r w:rsidR="00790338">
        <w:t>»</w:t>
      </w:r>
      <w:bookmarkEnd w:id="6"/>
      <w:r w:rsidR="00790338" w:rsidRPr="00065895">
        <w:t xml:space="preserve"> </w:t>
      </w:r>
    </w:p>
    <w:p w14:paraId="6A887087" w14:textId="77777777" w:rsidR="00703AC4" w:rsidRPr="00703AC4" w:rsidRDefault="00703AC4" w:rsidP="00703AC4">
      <w:pPr>
        <w:pStyle w:val="32"/>
      </w:pPr>
      <w:bookmarkStart w:id="7" w:name="_Toc54033801"/>
      <w:r w:rsidRPr="00703AC4">
        <w:t>Общие сведения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939"/>
      </w:tblGrid>
      <w:tr w:rsidR="00703AC4" w14:paraId="5270E180" w14:textId="77777777" w:rsidTr="00DD3046">
        <w:tc>
          <w:tcPr>
            <w:tcW w:w="3256" w:type="dxa"/>
          </w:tcPr>
          <w:p w14:paraId="0F51D5E5" w14:textId="77777777" w:rsidR="00703AC4" w:rsidRPr="00703AC4" w:rsidRDefault="00703AC4" w:rsidP="00DD3046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Код операции:</w:t>
            </w:r>
          </w:p>
        </w:tc>
        <w:tc>
          <w:tcPr>
            <w:tcW w:w="6939" w:type="dxa"/>
          </w:tcPr>
          <w:p w14:paraId="5187666A" w14:textId="637E01C8" w:rsidR="00FB733B" w:rsidRPr="003E2CBF" w:rsidRDefault="00FB733B" w:rsidP="005C5A93"/>
        </w:tc>
      </w:tr>
      <w:tr w:rsidR="00703AC4" w14:paraId="79880AA9" w14:textId="77777777" w:rsidTr="00DD3046">
        <w:tc>
          <w:tcPr>
            <w:tcW w:w="3256" w:type="dxa"/>
          </w:tcPr>
          <w:p w14:paraId="1F974561" w14:textId="77777777" w:rsidR="00703AC4" w:rsidRPr="00703AC4" w:rsidRDefault="00703AC4" w:rsidP="00DD3046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Наименование операции:</w:t>
            </w:r>
          </w:p>
        </w:tc>
        <w:tc>
          <w:tcPr>
            <w:tcW w:w="6939" w:type="dxa"/>
          </w:tcPr>
          <w:p w14:paraId="094D677E" w14:textId="74175029" w:rsidR="00FB733B" w:rsidRPr="00A96E14" w:rsidRDefault="00FB733B" w:rsidP="00477F3F"/>
        </w:tc>
      </w:tr>
      <w:tr w:rsidR="005E1755" w14:paraId="7539A8FA" w14:textId="77777777" w:rsidTr="00DD3046">
        <w:tc>
          <w:tcPr>
            <w:tcW w:w="3256" w:type="dxa"/>
          </w:tcPr>
          <w:p w14:paraId="730DF6F1" w14:textId="77777777" w:rsidR="005E1755" w:rsidRPr="00703AC4" w:rsidRDefault="005E1755" w:rsidP="005E1755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Назначение операции:</w:t>
            </w:r>
          </w:p>
        </w:tc>
        <w:tc>
          <w:tcPr>
            <w:tcW w:w="6939" w:type="dxa"/>
          </w:tcPr>
          <w:p w14:paraId="79C77DFF" w14:textId="3D6B346C" w:rsidR="005E1755" w:rsidRPr="008D4A12" w:rsidRDefault="005E1755" w:rsidP="005E1755"/>
        </w:tc>
      </w:tr>
    </w:tbl>
    <w:p w14:paraId="4F262B12" w14:textId="15F49E95" w:rsidR="007030DD" w:rsidRPr="00B34DD6" w:rsidRDefault="007030DD" w:rsidP="007030DD">
      <w:pPr>
        <w:pStyle w:val="32"/>
        <w:rPr>
          <w:lang w:val="en-US"/>
        </w:rPr>
      </w:pPr>
      <w:bookmarkStart w:id="8" w:name="_Toc54033802"/>
      <w:r>
        <w:t>Описание</w:t>
      </w:r>
      <w:r w:rsidRPr="00B34DD6">
        <w:rPr>
          <w:lang w:val="en-US"/>
        </w:rPr>
        <w:t xml:space="preserve"> </w:t>
      </w:r>
      <w:r>
        <w:t>входных</w:t>
      </w:r>
      <w:r w:rsidRPr="00B34DD6">
        <w:rPr>
          <w:lang w:val="en-US"/>
        </w:rPr>
        <w:t xml:space="preserve"> </w:t>
      </w:r>
      <w:r>
        <w:t>параметров</w:t>
      </w:r>
      <w:bookmarkEnd w:id="8"/>
    </w:p>
    <w:p w14:paraId="064F23F7" w14:textId="75F4679D" w:rsidR="007030DD" w:rsidRPr="00D1505A" w:rsidRDefault="007030DD" w:rsidP="007030DD">
      <w:pPr>
        <w:pStyle w:val="af7"/>
        <w:rPr>
          <w:b/>
          <w:lang w:val="en-US"/>
        </w:rPr>
      </w:pPr>
      <w:r w:rsidRPr="00A75305">
        <w:rPr>
          <w:b/>
        </w:rPr>
        <w:t>Входные</w:t>
      </w:r>
      <w:r w:rsidRPr="00B34DD6">
        <w:rPr>
          <w:b/>
          <w:lang w:val="en-US"/>
        </w:rPr>
        <w:t xml:space="preserve"> </w:t>
      </w:r>
      <w:r w:rsidRPr="00A75305">
        <w:rPr>
          <w:b/>
        </w:rPr>
        <w:t>данные</w:t>
      </w:r>
      <w:r w:rsidR="00D1505A">
        <w:rPr>
          <w:b/>
          <w:lang w:val="en-US"/>
        </w:rPr>
        <w:t xml:space="preserve">: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22"/>
        <w:gridCol w:w="1903"/>
        <w:gridCol w:w="1965"/>
        <w:gridCol w:w="1980"/>
        <w:gridCol w:w="1989"/>
      </w:tblGrid>
      <w:tr w:rsidR="007030DD" w:rsidRPr="009304DD" w14:paraId="7F41CC1F" w14:textId="77777777" w:rsidTr="0072182F">
        <w:tc>
          <w:tcPr>
            <w:tcW w:w="562" w:type="dxa"/>
            <w:vAlign w:val="center"/>
          </w:tcPr>
          <w:p w14:paraId="252366B7" w14:textId="77777777" w:rsidR="007030DD" w:rsidRPr="00703AC4" w:rsidRDefault="007030DD" w:rsidP="00B45D4F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022" w:type="dxa"/>
            <w:vAlign w:val="center"/>
          </w:tcPr>
          <w:p w14:paraId="5A2845DB" w14:textId="77777777" w:rsidR="007030DD" w:rsidRPr="00B34DD6" w:rsidRDefault="007030DD" w:rsidP="00B45D4F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14:paraId="560CD86B" w14:textId="77777777" w:rsidR="007030DD" w:rsidRPr="00B34DD6" w:rsidRDefault="007030DD" w:rsidP="00B45D4F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65" w:type="dxa"/>
            <w:vAlign w:val="center"/>
          </w:tcPr>
          <w:p w14:paraId="45D7765C" w14:textId="77777777" w:rsidR="007030DD" w:rsidRPr="00B34DD6" w:rsidRDefault="007030DD" w:rsidP="00B45D4F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75E47A11" w14:textId="77777777" w:rsidR="007030DD" w:rsidRPr="00B34DD6" w:rsidRDefault="007030DD" w:rsidP="00B45D4F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592BC56D" w14:textId="77777777" w:rsidR="007030DD" w:rsidRPr="00B34DD6" w:rsidRDefault="007030DD" w:rsidP="00B45D4F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7030DD" w:rsidRPr="009304DD" w14:paraId="0B116C6A" w14:textId="77777777" w:rsidTr="0072182F">
        <w:tc>
          <w:tcPr>
            <w:tcW w:w="562" w:type="dxa"/>
            <w:vAlign w:val="center"/>
          </w:tcPr>
          <w:p w14:paraId="1A40C630" w14:textId="0814D53A" w:rsidR="007030DD" w:rsidRPr="009E5FE1" w:rsidRDefault="007030DD" w:rsidP="00CA683A">
            <w:pPr>
              <w:pStyle w:val="affff1"/>
              <w:widowControl/>
              <w:numPr>
                <w:ilvl w:val="0"/>
                <w:numId w:val="43"/>
              </w:numPr>
              <w:autoSpaceDN/>
              <w:adjustRightInd/>
              <w:spacing w:line="240" w:lineRule="auto"/>
              <w:ind w:left="0" w:firstLine="0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</w:tcPr>
          <w:p w14:paraId="41FFDBE8" w14:textId="0A36F4FC" w:rsidR="007030DD" w:rsidRPr="003E2CBF" w:rsidRDefault="007030DD" w:rsidP="00B45D4F">
            <w:pPr>
              <w:pStyle w:val="affff1"/>
              <w:ind w:left="0"/>
              <w:rPr>
                <w:rStyle w:val="propname"/>
                <w:lang w:val="en-US"/>
              </w:rPr>
            </w:pPr>
          </w:p>
        </w:tc>
        <w:tc>
          <w:tcPr>
            <w:tcW w:w="1903" w:type="dxa"/>
          </w:tcPr>
          <w:p w14:paraId="0FA41D2A" w14:textId="45CDFB85" w:rsidR="007030DD" w:rsidRPr="003E2CBF" w:rsidRDefault="007030DD" w:rsidP="003E1F03">
            <w:pPr>
              <w:pStyle w:val="affff1"/>
              <w:ind w:left="0"/>
              <w:rPr>
                <w:rStyle w:val="propname"/>
              </w:rPr>
            </w:pPr>
          </w:p>
        </w:tc>
        <w:tc>
          <w:tcPr>
            <w:tcW w:w="1965" w:type="dxa"/>
          </w:tcPr>
          <w:p w14:paraId="25FF8B7B" w14:textId="25F1BC35" w:rsidR="007030DD" w:rsidRPr="00414F27" w:rsidRDefault="007030DD" w:rsidP="00E83D67">
            <w:pPr>
              <w:pStyle w:val="affff1"/>
              <w:ind w:left="0"/>
              <w:jc w:val="center"/>
              <w:rPr>
                <w:rStyle w:val="propname"/>
                <w:lang w:val="en-US"/>
              </w:rPr>
            </w:pPr>
          </w:p>
        </w:tc>
        <w:tc>
          <w:tcPr>
            <w:tcW w:w="1980" w:type="dxa"/>
          </w:tcPr>
          <w:p w14:paraId="5796C280" w14:textId="5FA7082E" w:rsidR="007030DD" w:rsidRPr="003E2CBF" w:rsidRDefault="007030DD" w:rsidP="00E83D67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</w:p>
        </w:tc>
        <w:tc>
          <w:tcPr>
            <w:tcW w:w="1989" w:type="dxa"/>
            <w:vAlign w:val="center"/>
          </w:tcPr>
          <w:p w14:paraId="4DB09A04" w14:textId="5C3B07CC" w:rsidR="007030DD" w:rsidRPr="00322E2C" w:rsidRDefault="007030DD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</w:tbl>
    <w:p w14:paraId="0984AB08" w14:textId="156E6D7F" w:rsidR="00BA1BA9" w:rsidRDefault="00BA1BA9" w:rsidP="00BA1BA9">
      <w:pPr>
        <w:pStyle w:val="32"/>
        <w:rPr>
          <w:lang w:val="en-US"/>
        </w:rPr>
      </w:pPr>
      <w:bookmarkStart w:id="9" w:name="_Toc54033803"/>
      <w:r w:rsidRPr="00BA1BA9">
        <w:rPr>
          <w:lang w:val="en-US"/>
        </w:rPr>
        <w:t>Описание в</w:t>
      </w:r>
      <w:r>
        <w:t>ы</w:t>
      </w:r>
      <w:r w:rsidRPr="00BA1BA9">
        <w:rPr>
          <w:lang w:val="en-US"/>
        </w:rPr>
        <w:t>ходных параметров</w:t>
      </w:r>
      <w:bookmarkEnd w:id="9"/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22"/>
        <w:gridCol w:w="1903"/>
        <w:gridCol w:w="2029"/>
        <w:gridCol w:w="1916"/>
        <w:gridCol w:w="1989"/>
      </w:tblGrid>
      <w:tr w:rsidR="00BA1BA9" w:rsidRPr="009304DD" w14:paraId="60BC9032" w14:textId="77777777" w:rsidTr="00806A02">
        <w:tc>
          <w:tcPr>
            <w:tcW w:w="562" w:type="dxa"/>
            <w:vAlign w:val="center"/>
          </w:tcPr>
          <w:p w14:paraId="751E80BC" w14:textId="77777777" w:rsidR="00BA1BA9" w:rsidRPr="00703AC4" w:rsidRDefault="00BA1BA9" w:rsidP="00C85603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022" w:type="dxa"/>
            <w:vAlign w:val="center"/>
          </w:tcPr>
          <w:p w14:paraId="2E3DB03F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14:paraId="0F9F35C9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2029" w:type="dxa"/>
            <w:vAlign w:val="center"/>
          </w:tcPr>
          <w:p w14:paraId="69DF0BC7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16" w:type="dxa"/>
            <w:vAlign w:val="center"/>
          </w:tcPr>
          <w:p w14:paraId="2CD3AE21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4FCC03DA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626FC6" w:rsidRPr="009304DD" w14:paraId="1F63074C" w14:textId="77777777" w:rsidTr="00806A02">
        <w:tc>
          <w:tcPr>
            <w:tcW w:w="562" w:type="dxa"/>
            <w:vAlign w:val="center"/>
          </w:tcPr>
          <w:p w14:paraId="3CF4AB60" w14:textId="69C860A3" w:rsidR="00626FC6" w:rsidRPr="009E5FE1" w:rsidRDefault="00626FC6" w:rsidP="00626FC6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  <w:vAlign w:val="center"/>
          </w:tcPr>
          <w:p w14:paraId="115F5A38" w14:textId="42A515E0" w:rsidR="00626FC6" w:rsidRPr="00E937D5" w:rsidRDefault="00626FC6" w:rsidP="00626FC6">
            <w:pPr>
              <w:pStyle w:val="affff1"/>
              <w:ind w:left="0"/>
              <w:rPr>
                <w:rStyle w:val="propname"/>
                <w:lang w:val="en-US"/>
              </w:rPr>
            </w:pPr>
          </w:p>
        </w:tc>
        <w:tc>
          <w:tcPr>
            <w:tcW w:w="1903" w:type="dxa"/>
            <w:vAlign w:val="center"/>
          </w:tcPr>
          <w:p w14:paraId="1214CFBE" w14:textId="215485FE" w:rsidR="00626FC6" w:rsidRPr="00E937D5" w:rsidRDefault="00626FC6" w:rsidP="00626FC6">
            <w:pPr>
              <w:pStyle w:val="affff1"/>
              <w:ind w:left="0"/>
              <w:rPr>
                <w:rStyle w:val="propname"/>
              </w:rPr>
            </w:pPr>
          </w:p>
        </w:tc>
        <w:tc>
          <w:tcPr>
            <w:tcW w:w="2029" w:type="dxa"/>
            <w:vAlign w:val="center"/>
          </w:tcPr>
          <w:p w14:paraId="437264BF" w14:textId="09EB4220" w:rsidR="00626FC6" w:rsidRPr="00F16F8C" w:rsidRDefault="00626FC6" w:rsidP="00626FC6">
            <w:pPr>
              <w:pStyle w:val="affff1"/>
              <w:ind w:left="0"/>
              <w:jc w:val="center"/>
              <w:rPr>
                <w:rStyle w:val="propname"/>
              </w:rPr>
            </w:pPr>
          </w:p>
        </w:tc>
        <w:tc>
          <w:tcPr>
            <w:tcW w:w="1916" w:type="dxa"/>
            <w:vAlign w:val="center"/>
          </w:tcPr>
          <w:p w14:paraId="168FBA1F" w14:textId="6CDD895A" w:rsidR="00626FC6" w:rsidRPr="00E937D5" w:rsidRDefault="00626FC6" w:rsidP="00626FC6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</w:p>
        </w:tc>
        <w:tc>
          <w:tcPr>
            <w:tcW w:w="1989" w:type="dxa"/>
            <w:vAlign w:val="center"/>
          </w:tcPr>
          <w:p w14:paraId="22E3FCB9" w14:textId="659A55E1" w:rsidR="00626FC6" w:rsidRPr="00806A02" w:rsidRDefault="00626FC6" w:rsidP="00626FC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</w:tbl>
    <w:p w14:paraId="5A281B2A" w14:textId="77777777" w:rsidR="00BA1BA9" w:rsidRPr="00806A02" w:rsidRDefault="00BA1BA9" w:rsidP="00BA1BA9">
      <w:pPr>
        <w:pStyle w:val="af7"/>
      </w:pPr>
    </w:p>
    <w:p w14:paraId="128F4C0C" w14:textId="0DDA161F" w:rsidR="005D314E" w:rsidRPr="000D4129" w:rsidRDefault="005D314E" w:rsidP="007030DD">
      <w:pPr>
        <w:pStyle w:val="32"/>
        <w:rPr>
          <w:lang w:val="en-US"/>
        </w:rPr>
      </w:pPr>
      <w:bookmarkStart w:id="10" w:name="_Toc54033804"/>
      <w:r>
        <w:t>Ошибки</w:t>
      </w:r>
      <w:bookmarkEnd w:id="1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7"/>
        <w:gridCol w:w="2044"/>
        <w:gridCol w:w="3777"/>
        <w:gridCol w:w="3807"/>
      </w:tblGrid>
      <w:tr w:rsidR="000D4129" w:rsidRPr="006507D7" w14:paraId="1E5A1ABD" w14:textId="77777777" w:rsidTr="00C85603">
        <w:trPr>
          <w:trHeight w:val="355"/>
          <w:tblHeader/>
        </w:trPr>
        <w:tc>
          <w:tcPr>
            <w:tcW w:w="273" w:type="pct"/>
            <w:shd w:val="clear" w:color="auto" w:fill="auto"/>
            <w:vAlign w:val="center"/>
            <w:hideMark/>
          </w:tcPr>
          <w:p w14:paraId="1244A8FD" w14:textId="77777777" w:rsidR="000D4129" w:rsidRPr="006507D7" w:rsidRDefault="000D4129" w:rsidP="00C85603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№</w:t>
            </w:r>
          </w:p>
        </w:tc>
        <w:tc>
          <w:tcPr>
            <w:tcW w:w="1003" w:type="pct"/>
            <w:shd w:val="clear" w:color="auto" w:fill="auto"/>
            <w:vAlign w:val="center"/>
            <w:hideMark/>
          </w:tcPr>
          <w:p w14:paraId="6F13B5B8" w14:textId="77777777" w:rsidR="000D4129" w:rsidRPr="006507D7" w:rsidRDefault="000D4129" w:rsidP="00C85603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Код </w:t>
            </w:r>
          </w:p>
        </w:tc>
        <w:tc>
          <w:tcPr>
            <w:tcW w:w="1854" w:type="pct"/>
            <w:shd w:val="clear" w:color="auto" w:fill="auto"/>
            <w:vAlign w:val="center"/>
            <w:hideMark/>
          </w:tcPr>
          <w:p w14:paraId="622F3C71" w14:textId="77777777" w:rsidR="000D4129" w:rsidRPr="006507D7" w:rsidRDefault="000D4129" w:rsidP="00C85603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Описание </w:t>
            </w:r>
          </w:p>
        </w:tc>
        <w:tc>
          <w:tcPr>
            <w:tcW w:w="1869" w:type="pct"/>
            <w:shd w:val="clear" w:color="auto" w:fill="auto"/>
            <w:vAlign w:val="center"/>
            <w:hideMark/>
          </w:tcPr>
          <w:p w14:paraId="492EAAC5" w14:textId="77777777" w:rsidR="000D4129" w:rsidRPr="006507D7" w:rsidRDefault="000D4129" w:rsidP="00C85603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Комментарий</w:t>
            </w:r>
          </w:p>
        </w:tc>
      </w:tr>
      <w:tr w:rsidR="000D4129" w:rsidRPr="006507D7" w14:paraId="1BEA77EA" w14:textId="77777777" w:rsidTr="007F198B">
        <w:trPr>
          <w:trHeight w:val="60"/>
        </w:trPr>
        <w:tc>
          <w:tcPr>
            <w:tcW w:w="273" w:type="pct"/>
            <w:shd w:val="clear" w:color="auto" w:fill="auto"/>
            <w:vAlign w:val="center"/>
          </w:tcPr>
          <w:p w14:paraId="01C08FF8" w14:textId="77777777" w:rsidR="000D4129" w:rsidRPr="006507D7" w:rsidRDefault="000D4129" w:rsidP="000D4129">
            <w:pPr>
              <w:pStyle w:val="affff1"/>
              <w:numPr>
                <w:ilvl w:val="0"/>
                <w:numId w:val="42"/>
              </w:numPr>
              <w:ind w:left="22" w:firstLine="0"/>
            </w:pPr>
          </w:p>
        </w:tc>
        <w:tc>
          <w:tcPr>
            <w:tcW w:w="1003" w:type="pct"/>
            <w:shd w:val="clear" w:color="auto" w:fill="auto"/>
            <w:vAlign w:val="center"/>
          </w:tcPr>
          <w:p w14:paraId="535FBF43" w14:textId="59D1A71B" w:rsidR="000D4129" w:rsidRPr="006507D7" w:rsidRDefault="000D4129" w:rsidP="00C85603"/>
        </w:tc>
        <w:tc>
          <w:tcPr>
            <w:tcW w:w="1854" w:type="pct"/>
            <w:shd w:val="clear" w:color="auto" w:fill="auto"/>
            <w:vAlign w:val="center"/>
          </w:tcPr>
          <w:p w14:paraId="1B394097" w14:textId="7B7F32ED" w:rsidR="000D4129" w:rsidRPr="00CC446A" w:rsidRDefault="000D4129" w:rsidP="00C85603">
            <w:pPr>
              <w:pStyle w:val="affff6"/>
              <w:widowControl w:val="0"/>
              <w:autoSpaceDN w:val="0"/>
              <w:adjustRightInd w:val="0"/>
              <w:spacing w:line="360" w:lineRule="atLeast"/>
              <w:jc w:val="both"/>
              <w:textAlignment w:val="baseline"/>
            </w:pPr>
          </w:p>
        </w:tc>
        <w:tc>
          <w:tcPr>
            <w:tcW w:w="1869" w:type="pct"/>
            <w:shd w:val="clear" w:color="auto" w:fill="auto"/>
            <w:vAlign w:val="center"/>
          </w:tcPr>
          <w:p w14:paraId="7E6FA3C3" w14:textId="77777777" w:rsidR="000D4129" w:rsidRPr="006507D7" w:rsidRDefault="000D4129" w:rsidP="00C85603"/>
        </w:tc>
      </w:tr>
    </w:tbl>
    <w:p w14:paraId="35D6A30D" w14:textId="77777777" w:rsidR="000D4129" w:rsidRPr="000D4129" w:rsidRDefault="000D4129" w:rsidP="000D4129">
      <w:pPr>
        <w:pStyle w:val="af7"/>
        <w:rPr>
          <w:lang w:val="en-US"/>
        </w:rPr>
      </w:pPr>
    </w:p>
    <w:p w14:paraId="72F4B8D8" w14:textId="0E60E24F" w:rsidR="007030DD" w:rsidRPr="00CD37D8" w:rsidRDefault="007030DD" w:rsidP="00806A02">
      <w:pPr>
        <w:pStyle w:val="32"/>
        <w:ind w:left="0"/>
        <w:rPr>
          <w:lang w:val="en-US"/>
        </w:rPr>
      </w:pPr>
      <w:bookmarkStart w:id="11" w:name="_Toc54033805"/>
      <w:r>
        <w:t>Контрольные</w:t>
      </w:r>
      <w:r w:rsidRPr="00B34DD6">
        <w:rPr>
          <w:lang w:val="en-US"/>
        </w:rPr>
        <w:t xml:space="preserve"> </w:t>
      </w:r>
      <w:r>
        <w:t>примеры</w:t>
      </w:r>
      <w:bookmarkEnd w:id="11"/>
    </w:p>
    <w:p w14:paraId="6A89EDB6" w14:textId="7269603E" w:rsidR="007030DD" w:rsidRPr="007F198B" w:rsidRDefault="00CD37D8" w:rsidP="007030DD">
      <w:pPr>
        <w:pStyle w:val="32"/>
        <w:numPr>
          <w:ilvl w:val="3"/>
          <w:numId w:val="3"/>
        </w:numPr>
        <w:tabs>
          <w:tab w:val="clear" w:pos="0"/>
        </w:tabs>
        <w:ind w:left="851" w:hanging="851"/>
        <w:jc w:val="left"/>
      </w:pPr>
      <w:bookmarkStart w:id="12" w:name="_Toc54033806"/>
      <w:r w:rsidRPr="00C203A3">
        <w:rPr>
          <w:sz w:val="24"/>
        </w:rPr>
        <w:t>Пример</w:t>
      </w:r>
      <w:r w:rsidR="00667F95">
        <w:rPr>
          <w:sz w:val="24"/>
        </w:rPr>
        <w:t xml:space="preserve"> </w:t>
      </w:r>
      <w:r w:rsidR="009422C7">
        <w:rPr>
          <w:sz w:val="24"/>
        </w:rPr>
        <w:t>1.</w:t>
      </w:r>
      <w:bookmarkEnd w:id="12"/>
      <w:r w:rsidR="009422C7">
        <w:rPr>
          <w:sz w:val="24"/>
        </w:rPr>
        <w:t xml:space="preserve"> </w:t>
      </w:r>
    </w:p>
    <w:p w14:paraId="20BF8240" w14:textId="3EBEBFF7" w:rsidR="007F198B" w:rsidRPr="007F198B" w:rsidRDefault="007F198B" w:rsidP="007F198B">
      <w:pPr>
        <w:pStyle w:val="32"/>
        <w:numPr>
          <w:ilvl w:val="0"/>
          <w:numId w:val="0"/>
        </w:numPr>
        <w:ind w:left="851"/>
        <w:jc w:val="left"/>
      </w:pPr>
      <w:bookmarkStart w:id="13" w:name="_Toc54033807"/>
      <w:r w:rsidRPr="007F198B">
        <w:t>POST- запрос:</w:t>
      </w:r>
      <w:bookmarkEnd w:id="13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04B4C" w14:paraId="59DF8F31" w14:textId="77777777" w:rsidTr="007F198B">
        <w:trPr>
          <w:trHeight w:val="594"/>
        </w:trPr>
        <w:tc>
          <w:tcPr>
            <w:tcW w:w="10195" w:type="dxa"/>
          </w:tcPr>
          <w:p w14:paraId="043E0201" w14:textId="7BFFE542" w:rsidR="00A711D2" w:rsidRPr="007F198B" w:rsidRDefault="00A711D2" w:rsidP="007F198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</w:tr>
    </w:tbl>
    <w:p w14:paraId="708538CB" w14:textId="40942B7B" w:rsidR="00B04B4C" w:rsidRPr="008D6C18" w:rsidRDefault="00B04B4C" w:rsidP="007030DD">
      <w:pPr>
        <w:pStyle w:val="af7"/>
        <w:rPr>
          <w:b/>
        </w:rPr>
      </w:pPr>
      <w:r w:rsidRPr="008D6C18">
        <w:rPr>
          <w:b/>
        </w:rPr>
        <w:t>Ответ: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04B4C" w14:paraId="2B445A28" w14:textId="77777777" w:rsidTr="00B04B4C">
        <w:tc>
          <w:tcPr>
            <w:tcW w:w="10195" w:type="dxa"/>
          </w:tcPr>
          <w:p w14:paraId="0889D887" w14:textId="0BEE56F1" w:rsidR="00B04B4C" w:rsidRDefault="005444FC" w:rsidP="00806A02">
            <w:r>
              <w:rPr>
                <w:lang w:val="en-US"/>
              </w:rPr>
              <w:t xml:space="preserve"> </w:t>
            </w:r>
          </w:p>
        </w:tc>
      </w:tr>
    </w:tbl>
    <w:p w14:paraId="24ED0746" w14:textId="2DB30279" w:rsidR="00207418" w:rsidRDefault="00207418" w:rsidP="00F832F7">
      <w:pPr>
        <w:pStyle w:val="af7"/>
        <w:ind w:firstLine="0"/>
      </w:pPr>
    </w:p>
    <w:p w14:paraId="690EF086" w14:textId="77777777" w:rsidR="007F198B" w:rsidRDefault="00E54959" w:rsidP="00806A02">
      <w:pPr>
        <w:pStyle w:val="32"/>
        <w:numPr>
          <w:ilvl w:val="3"/>
          <w:numId w:val="3"/>
        </w:numPr>
        <w:tabs>
          <w:tab w:val="clear" w:pos="0"/>
        </w:tabs>
        <w:ind w:left="851" w:hanging="851"/>
        <w:jc w:val="left"/>
      </w:pPr>
      <w:bookmarkStart w:id="14" w:name="_Toc54033808"/>
      <w:r>
        <w:t>Пример 2.</w:t>
      </w:r>
      <w:bookmarkEnd w:id="14"/>
      <w:r>
        <w:t xml:space="preserve"> </w:t>
      </w:r>
    </w:p>
    <w:p w14:paraId="564C8B6C" w14:textId="7D2E3A04" w:rsidR="00CA4B4A" w:rsidRPr="00806A02" w:rsidRDefault="00CA4B4A" w:rsidP="007F198B">
      <w:pPr>
        <w:pStyle w:val="32"/>
        <w:numPr>
          <w:ilvl w:val="0"/>
          <w:numId w:val="0"/>
        </w:numPr>
        <w:ind w:left="851"/>
        <w:jc w:val="left"/>
      </w:pPr>
      <w:bookmarkStart w:id="15" w:name="_Toc54033809"/>
      <w:r w:rsidRPr="007F198B">
        <w:rPr>
          <w:lang w:val="en-US"/>
        </w:rPr>
        <w:t xml:space="preserve">POST- </w:t>
      </w:r>
      <w:r w:rsidRPr="007F198B">
        <w:t>запрос:</w:t>
      </w:r>
      <w:bookmarkEnd w:id="15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CA4B4A" w:rsidRPr="00D92406" w14:paraId="41D76277" w14:textId="77777777" w:rsidTr="000F5B1E">
        <w:tc>
          <w:tcPr>
            <w:tcW w:w="10195" w:type="dxa"/>
          </w:tcPr>
          <w:p w14:paraId="518DA3F2" w14:textId="3F71F803" w:rsidR="00CA4B4A" w:rsidRPr="007F198B" w:rsidRDefault="00322372" w:rsidP="007F198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56020F">
              <w:rPr>
                <w:lang w:val="en-US"/>
              </w:rPr>
              <w:t xml:space="preserve"> </w:t>
            </w:r>
          </w:p>
        </w:tc>
      </w:tr>
    </w:tbl>
    <w:p w14:paraId="7EE94A1D" w14:textId="4B5993C5" w:rsidR="00CA4B4A" w:rsidRPr="00806A02" w:rsidRDefault="00CA4B4A" w:rsidP="00806A02">
      <w:pPr>
        <w:pStyle w:val="af7"/>
      </w:pPr>
      <w:r w:rsidRPr="00806A02">
        <w:rPr>
          <w:b/>
          <w:bCs/>
        </w:rPr>
        <w:t>Ответ: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CA4B4A" w:rsidRPr="007F198B" w14:paraId="1C39007A" w14:textId="77777777" w:rsidTr="000F5B1E">
        <w:tc>
          <w:tcPr>
            <w:tcW w:w="10195" w:type="dxa"/>
          </w:tcPr>
          <w:p w14:paraId="56CD4766" w14:textId="230B0E23" w:rsidR="004021E4" w:rsidRPr="007F198B" w:rsidRDefault="004021E4">
            <w:pPr>
              <w:pStyle w:val="HTML"/>
              <w:rPr>
                <w:rFonts w:ascii="}Times New Roman" w:hAnsi="}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083B08D" w14:textId="7316CC98" w:rsidR="00001B2A" w:rsidRDefault="00001B2A" w:rsidP="00F832F7">
      <w:pPr>
        <w:pStyle w:val="af7"/>
        <w:ind w:firstLine="0"/>
      </w:pPr>
    </w:p>
    <w:p w14:paraId="36EA2D85" w14:textId="3DA52224" w:rsidR="009422C7" w:rsidRDefault="009422C7" w:rsidP="00806A02">
      <w:pPr>
        <w:pStyle w:val="32"/>
        <w:numPr>
          <w:ilvl w:val="3"/>
          <w:numId w:val="3"/>
        </w:numPr>
        <w:tabs>
          <w:tab w:val="clear" w:pos="0"/>
        </w:tabs>
        <w:ind w:left="851" w:hanging="851"/>
        <w:jc w:val="left"/>
      </w:pPr>
      <w:bookmarkStart w:id="16" w:name="_Toc54033810"/>
      <w:r>
        <w:t xml:space="preserve">Пример </w:t>
      </w:r>
      <w:r w:rsidR="00E54959">
        <w:t>3.</w:t>
      </w:r>
      <w:bookmarkEnd w:id="16"/>
      <w:r w:rsidR="00E54959">
        <w:t xml:space="preserve"> </w:t>
      </w:r>
    </w:p>
    <w:p w14:paraId="597AF710" w14:textId="77777777" w:rsidR="00CA4B4A" w:rsidRPr="00806A02" w:rsidRDefault="00CA4B4A" w:rsidP="00806A02">
      <w:pPr>
        <w:pStyle w:val="af7"/>
      </w:pPr>
      <w:r w:rsidRPr="00806A02">
        <w:rPr>
          <w:b/>
          <w:bCs/>
          <w:lang w:val="en-US"/>
        </w:rPr>
        <w:t xml:space="preserve">POST- </w:t>
      </w:r>
      <w:r w:rsidRPr="00806A02">
        <w:rPr>
          <w:b/>
          <w:bCs/>
        </w:rPr>
        <w:t>запрос: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CA4B4A" w14:paraId="0646E677" w14:textId="77777777" w:rsidTr="000F5B1E">
        <w:tc>
          <w:tcPr>
            <w:tcW w:w="10195" w:type="dxa"/>
          </w:tcPr>
          <w:p w14:paraId="5D64FCE6" w14:textId="0927D5F0" w:rsidR="008C184A" w:rsidRPr="007F198B" w:rsidRDefault="008C184A" w:rsidP="007F198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</w:tr>
    </w:tbl>
    <w:p w14:paraId="69040DB6" w14:textId="77777777" w:rsidR="00CA4B4A" w:rsidRPr="00806A02" w:rsidRDefault="00CA4B4A" w:rsidP="00806A02">
      <w:pPr>
        <w:pStyle w:val="af7"/>
      </w:pPr>
      <w:r w:rsidRPr="00806A02">
        <w:rPr>
          <w:b/>
          <w:bCs/>
        </w:rPr>
        <w:t>Ответ: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CA4B4A" w14:paraId="17D75F1C" w14:textId="77777777" w:rsidTr="00806A02">
        <w:trPr>
          <w:trHeight w:val="590"/>
        </w:trPr>
        <w:tc>
          <w:tcPr>
            <w:tcW w:w="10195" w:type="dxa"/>
          </w:tcPr>
          <w:p w14:paraId="5B8EFEF2" w14:textId="39076563" w:rsidR="00CA4B4A" w:rsidRPr="00806A02" w:rsidRDefault="00CA4B4A">
            <w:pPr>
              <w:pStyle w:val="HTML"/>
            </w:pPr>
          </w:p>
        </w:tc>
      </w:tr>
    </w:tbl>
    <w:p w14:paraId="5C3829D4" w14:textId="77777777" w:rsidR="00CF0894" w:rsidRDefault="00CF0894" w:rsidP="00CF0894">
      <w:pPr>
        <w:pStyle w:val="af7"/>
        <w:rPr>
          <w:b/>
          <w:bCs/>
        </w:rPr>
      </w:pPr>
    </w:p>
    <w:p w14:paraId="5950DD8F" w14:textId="71A9977C" w:rsidR="00CF0894" w:rsidRDefault="00CF0894" w:rsidP="00CF0894">
      <w:pPr>
        <w:pStyle w:val="af7"/>
        <w:rPr>
          <w:b/>
          <w:bCs/>
        </w:rPr>
      </w:pPr>
      <w:r w:rsidRPr="00CF0894">
        <w:rPr>
          <w:b/>
          <w:bCs/>
        </w:rPr>
        <w:t>Диаграмма</w:t>
      </w:r>
    </w:p>
    <w:p w14:paraId="15404DD2" w14:textId="338D734C" w:rsidR="00CF0894" w:rsidRPr="007F198B" w:rsidRDefault="00CF0894" w:rsidP="007F198B">
      <w:pPr>
        <w:pStyle w:val="af7"/>
      </w:pPr>
    </w:p>
    <w:p w14:paraId="5DE4EFCA" w14:textId="30E51161" w:rsidR="0038149F" w:rsidRPr="00E60796" w:rsidRDefault="00192FDB" w:rsidP="0038149F">
      <w:pPr>
        <w:pStyle w:val="23"/>
        <w:rPr>
          <w:lang w:val="en-US"/>
        </w:rPr>
      </w:pPr>
      <w:bookmarkStart w:id="17" w:name="_Toc54033811"/>
      <w:r w:rsidRPr="00E60796">
        <w:t>Описание сервиса</w:t>
      </w:r>
      <w:bookmarkEnd w:id="17"/>
      <w:r w:rsidR="000E34FD" w:rsidRPr="00E60796">
        <w:rPr>
          <w:lang w:val="en-US"/>
        </w:rPr>
        <w:t xml:space="preserve"> </w:t>
      </w:r>
    </w:p>
    <w:tbl>
      <w:tblPr>
        <w:tblW w:w="938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CellMar>
          <w:left w:w="567" w:type="dxa"/>
          <w:right w:w="0" w:type="dxa"/>
        </w:tblCellMar>
        <w:tblLook w:val="04A0" w:firstRow="1" w:lastRow="0" w:firstColumn="1" w:lastColumn="0" w:noHBand="0" w:noVBand="1"/>
      </w:tblPr>
      <w:tblGrid>
        <w:gridCol w:w="9384"/>
      </w:tblGrid>
      <w:tr w:rsidR="007F62E7" w:rsidRPr="008C3418" w14:paraId="7118C905" w14:textId="77777777" w:rsidTr="007C3776">
        <w:tc>
          <w:tcPr>
            <w:tcW w:w="9384" w:type="dxa"/>
            <w:shd w:val="clear" w:color="auto" w:fill="F2F2F2"/>
            <w:vAlign w:val="center"/>
          </w:tcPr>
          <w:p w14:paraId="32D0033B" w14:textId="2002100D" w:rsidR="008C5F9A" w:rsidRPr="007F198B" w:rsidRDefault="007F198B" w:rsidP="00C65727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F198B">
              <w:rPr>
                <w:i/>
                <w:sz w:val="20"/>
                <w:szCs w:val="20"/>
              </w:rPr>
              <w:t>Swagger</w:t>
            </w:r>
          </w:p>
        </w:tc>
      </w:tr>
    </w:tbl>
    <w:bookmarkEnd w:id="4"/>
    <w:p w14:paraId="5EE4B5CF" w14:textId="5E8E0578" w:rsidR="00BE516E" w:rsidRPr="006B14DF" w:rsidRDefault="006B14DF" w:rsidP="00BE516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 xml:space="preserve">В данном разделе размещается </w:t>
      </w:r>
      <w:r>
        <w:rPr>
          <w:rFonts w:ascii="Courier New" w:hAnsi="Courier New" w:cs="Courier New"/>
          <w:i/>
          <w:sz w:val="20"/>
          <w:szCs w:val="20"/>
          <w:lang w:val="en-US"/>
        </w:rPr>
        <w:t>swagger</w:t>
      </w:r>
      <w:r w:rsidRPr="006B14DF">
        <w:rPr>
          <w:rFonts w:ascii="Courier New" w:hAnsi="Courier New" w:cs="Courier New"/>
          <w:i/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сервиса.</w:t>
      </w:r>
    </w:p>
    <w:sectPr w:rsidR="00BE516E" w:rsidRPr="006B14DF" w:rsidSect="007C3776"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04D36" w16cex:dateUtc="2020-10-13T12:58:00Z"/>
  <w16cex:commentExtensible w16cex:durableId="23304D29" w16cex:dateUtc="2020-10-13T12:58:00Z"/>
  <w16cex:commentExtensible w16cex:durableId="23304D42" w16cex:dateUtc="2020-10-13T12:58:00Z"/>
  <w16cex:commentExtensible w16cex:durableId="23304D50" w16cex:dateUtc="2020-10-13T12:59:00Z"/>
  <w16cex:commentExtensible w16cex:durableId="23304D7C" w16cex:dateUtc="2020-10-13T12:59:00Z"/>
  <w16cex:commentExtensible w16cex:durableId="23304DA3" w16cex:dateUtc="2020-10-13T13:00:00Z"/>
  <w16cex:commentExtensible w16cex:durableId="23304DCA" w16cex:dateUtc="2020-10-13T13:01:00Z"/>
  <w16cex:commentExtensible w16cex:durableId="23304DFC" w16cex:dateUtc="2020-10-13T13:02:00Z"/>
  <w16cex:commentExtensible w16cex:durableId="23304EBB" w16cex:dateUtc="2020-10-13T13:05:00Z"/>
  <w16cex:commentExtensible w16cex:durableId="23304E13" w16cex:dateUtc="2020-10-13T13:01:00Z"/>
  <w16cex:commentExtensible w16cex:durableId="23304EAE" w16cex:dateUtc="2020-10-13T13:05:00Z"/>
  <w16cex:commentExtensible w16cex:durableId="23304EA9" w16cex:dateUtc="2020-10-13T13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963BB3" w16cid:durableId="23304D34"/>
  <w16cid:commentId w16cid:paraId="5D7D2202" w16cid:durableId="23304D36"/>
  <w16cid:commentId w16cid:paraId="30013AF4" w16cid:durableId="23304BF0"/>
  <w16cid:commentId w16cid:paraId="68C061F7" w16cid:durableId="23304D29"/>
  <w16cid:commentId w16cid:paraId="50ABF8B0" w16cid:durableId="23304D3E"/>
  <w16cid:commentId w16cid:paraId="707059B7" w16cid:durableId="23304D42"/>
  <w16cid:commentId w16cid:paraId="227B8F03" w16cid:durableId="23304BF2"/>
  <w16cid:commentId w16cid:paraId="3160C626" w16cid:durableId="23304D50"/>
  <w16cid:commentId w16cid:paraId="43F1A138" w16cid:durableId="23304BF3"/>
  <w16cid:commentId w16cid:paraId="26FEFA84" w16cid:durableId="23304D7C"/>
  <w16cid:commentId w16cid:paraId="2504ADD8" w16cid:durableId="23304BF4"/>
  <w16cid:commentId w16cid:paraId="6D51888D" w16cid:durableId="23304DA3"/>
  <w16cid:commentId w16cid:paraId="5C8497CA" w16cid:durableId="23304BF5"/>
  <w16cid:commentId w16cid:paraId="28CC2FBE" w16cid:durableId="23304DCA"/>
  <w16cid:commentId w16cid:paraId="09F456ED" w16cid:durableId="23304BF6"/>
  <w16cid:commentId w16cid:paraId="059D5A60" w16cid:durableId="23304DFC"/>
  <w16cid:commentId w16cid:paraId="4F865830" w16cid:durableId="23304BF7"/>
  <w16cid:commentId w16cid:paraId="340FB8A1" w16cid:durableId="23304EBB"/>
  <w16cid:commentId w16cid:paraId="0176BDB7" w16cid:durableId="23304E14"/>
  <w16cid:commentId w16cid:paraId="4358BC12" w16cid:durableId="23304E13"/>
  <w16cid:commentId w16cid:paraId="5452126A" w16cid:durableId="23304E24"/>
  <w16cid:commentId w16cid:paraId="20066314" w16cid:durableId="23304EAE"/>
  <w16cid:commentId w16cid:paraId="4578A5FF" w16cid:durableId="23304BF8"/>
  <w16cid:commentId w16cid:paraId="71D688EB" w16cid:durableId="23304EA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A5A6B" w14:textId="77777777" w:rsidR="00CD7A0E" w:rsidRDefault="00CD7A0E" w:rsidP="002F27E2">
      <w:r>
        <w:separator/>
      </w:r>
    </w:p>
    <w:p w14:paraId="691BC51D" w14:textId="77777777" w:rsidR="00CD7A0E" w:rsidRDefault="00CD7A0E"/>
    <w:p w14:paraId="6965C851" w14:textId="77777777" w:rsidR="00CD7A0E" w:rsidRDefault="00CD7A0E"/>
    <w:p w14:paraId="00C2C304" w14:textId="77777777" w:rsidR="00CD7A0E" w:rsidRDefault="00CD7A0E"/>
    <w:p w14:paraId="4AC02008" w14:textId="77777777" w:rsidR="00CD7A0E" w:rsidRDefault="00CD7A0E"/>
    <w:p w14:paraId="4799B9DC" w14:textId="77777777" w:rsidR="00CD7A0E" w:rsidRDefault="00CD7A0E"/>
  </w:endnote>
  <w:endnote w:type="continuationSeparator" w:id="0">
    <w:p w14:paraId="036160EC" w14:textId="77777777" w:rsidR="00CD7A0E" w:rsidRDefault="00CD7A0E" w:rsidP="002F27E2">
      <w:r>
        <w:continuationSeparator/>
      </w:r>
    </w:p>
    <w:p w14:paraId="49CFF029" w14:textId="77777777" w:rsidR="00CD7A0E" w:rsidRDefault="00CD7A0E"/>
    <w:p w14:paraId="493D3819" w14:textId="77777777" w:rsidR="00CD7A0E" w:rsidRDefault="00CD7A0E"/>
    <w:p w14:paraId="4C9E03CD" w14:textId="77777777" w:rsidR="00CD7A0E" w:rsidRDefault="00CD7A0E"/>
    <w:p w14:paraId="6504BED0" w14:textId="77777777" w:rsidR="00CD7A0E" w:rsidRDefault="00CD7A0E"/>
    <w:p w14:paraId="02192E9F" w14:textId="77777777" w:rsidR="00CD7A0E" w:rsidRDefault="00CD7A0E"/>
  </w:endnote>
  <w:endnote w:type="continuationNotice" w:id="1">
    <w:p w14:paraId="7308F45B" w14:textId="77777777" w:rsidR="00CD7A0E" w:rsidRDefault="00CD7A0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Peterburg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}Times New Roman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19A59" w14:textId="06884A7B" w:rsidR="003E2CBF" w:rsidRDefault="003E2CBF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6C0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8DFC2" w14:textId="77777777" w:rsidR="00CD7A0E" w:rsidRDefault="00CD7A0E" w:rsidP="002F27E2">
      <w:r>
        <w:separator/>
      </w:r>
    </w:p>
    <w:p w14:paraId="792CF827" w14:textId="77777777" w:rsidR="00CD7A0E" w:rsidRDefault="00CD7A0E"/>
    <w:p w14:paraId="4D38F8D6" w14:textId="77777777" w:rsidR="00CD7A0E" w:rsidRDefault="00CD7A0E"/>
    <w:p w14:paraId="1DAF0F92" w14:textId="77777777" w:rsidR="00CD7A0E" w:rsidRDefault="00CD7A0E"/>
    <w:p w14:paraId="5FF5281B" w14:textId="77777777" w:rsidR="00CD7A0E" w:rsidRDefault="00CD7A0E"/>
    <w:p w14:paraId="5B108C5E" w14:textId="77777777" w:rsidR="00CD7A0E" w:rsidRDefault="00CD7A0E"/>
  </w:footnote>
  <w:footnote w:type="continuationSeparator" w:id="0">
    <w:p w14:paraId="204DC962" w14:textId="77777777" w:rsidR="00CD7A0E" w:rsidRDefault="00CD7A0E" w:rsidP="002F27E2">
      <w:r>
        <w:continuationSeparator/>
      </w:r>
    </w:p>
    <w:p w14:paraId="633382FA" w14:textId="77777777" w:rsidR="00CD7A0E" w:rsidRDefault="00CD7A0E"/>
    <w:p w14:paraId="4A348A82" w14:textId="77777777" w:rsidR="00CD7A0E" w:rsidRDefault="00CD7A0E"/>
    <w:p w14:paraId="5CB28753" w14:textId="77777777" w:rsidR="00CD7A0E" w:rsidRDefault="00CD7A0E"/>
    <w:p w14:paraId="47FE5CC9" w14:textId="77777777" w:rsidR="00CD7A0E" w:rsidRDefault="00CD7A0E"/>
    <w:p w14:paraId="043A5880" w14:textId="77777777" w:rsidR="00CD7A0E" w:rsidRDefault="00CD7A0E"/>
  </w:footnote>
  <w:footnote w:type="continuationNotice" w:id="1">
    <w:p w14:paraId="3CE5E9A6" w14:textId="77777777" w:rsidR="00CD7A0E" w:rsidRDefault="00CD7A0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3E2CBF" w:rsidRPr="00F62E6D" w14:paraId="6F7D3A78" w14:textId="77777777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14:paraId="2C25CB17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14:paraId="40ECE967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14:paraId="5BC2E929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14:paraId="5F77B471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14:paraId="0E523822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14:paraId="0340251B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14:paraId="4EDC2B7D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3E2CBF" w:rsidRPr="00F62E6D" w14:paraId="0409814A" w14:textId="77777777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14:paraId="3238F931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14:paraId="4EBCA058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14:paraId="35603E1D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14:paraId="483BB8D3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14:paraId="362E4BC6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14:paraId="291DAB98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14:paraId="724CB6B0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3E2CBF" w:rsidRPr="00F62E6D" w14:paraId="05300113" w14:textId="77777777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14:paraId="7BB1B764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14:paraId="6BD56A6A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14:paraId="756064B5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14:paraId="0E046BDE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14:paraId="5AAADDB7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14:paraId="6808ACEA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14:paraId="2FDE7B61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3E2CBF" w:rsidRPr="00F62E6D" w14:paraId="61BC1643" w14:textId="77777777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14:paraId="1DA5D84C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14:paraId="7E679D65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14:paraId="680E17F6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14:paraId="7FBA2456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14:paraId="2310EDA2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14:paraId="5B791307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14:paraId="4EDBCFB4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14:paraId="07AEFB6F" w14:textId="77777777" w:rsidR="003E2CBF" w:rsidRDefault="003E2CBF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AB2AD6" wp14:editId="2996FB9B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0" t="0" r="13970" b="29210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F3510" w14:textId="77777777" w:rsidR="003E2CBF" w:rsidRPr="002B5D6A" w:rsidRDefault="003E2CBF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B79044" w14:textId="77777777" w:rsidR="003E2CBF" w:rsidRPr="002B5D6A" w:rsidRDefault="003E2CBF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A0415A" w14:textId="77777777" w:rsidR="003E2CBF" w:rsidRPr="002B5D6A" w:rsidRDefault="003E2CBF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08AB2AD6" id="Group 45" o:spid="_x0000_s1026" style="position:absolute;left:0;text-align:left;margin-left:19.55pt;margin-top:12.9pt;width:558.4pt;height:813.7pt;z-index:251658240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<v:group id="Group 47" o:spid="_x0000_s1028" style="position:absolute;left:454;top:11737;width:680;height:4821" coordorigin="4941,6894" coordsize="680,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203F3510" w14:textId="77777777" w:rsidR="003E2CBF" w:rsidRPr="002B5D6A" w:rsidRDefault="003E2CBF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0" o:spid="_x0000_s1031" style="position:absolute;left:4941;top:6894;width:680;height:4821" coordorigin="4941,6894" coordsize="680,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51" o:spid="_x0000_s1032" style="position:absolute;left:4941;top:6894;width:680;height:4821" coordorigin="3686,7003" coordsize="680,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52" o:spid="_x0000_s1033" style="position:absolute;left:3686;top:7003;width:680;height:4821" coordorigin="3686,7003" coordsize="680,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group id="Group 53" o:spid="_x0000_s1034" style="position:absolute;left:3686;top:7003;width:680;height:4821" coordorigin="3686,7003" coordsize="680,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54" o:spid="_x0000_s1035" style="position:absolute;left:3686;top:7005;width:680;height:4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          <v:line id="Line 55" o:spid="_x0000_s1036" style="position:absolute;visibility:visible;mso-wrap-style:square" from="3970,7003" to="3970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  </v:group>
                        <v:line id="Line 56" o:spid="_x0000_s1037" style="position:absolute;visibility:visible;mso-wrap-style:square" from="3686,8432" to="4366,8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</v:group>
                      <v:line id="Line 57" o:spid="_x0000_s1038" style="position:absolute;visibility:visible;mso-wrap-style:square" from="3686,10416" to="4366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" filled="f" stroked="f">
                      <v:textbox style="layout-flow:vertical;mso-layout-flow-alt:bottom-to-top" inset="0,0,0,0">
                        <w:txbxContent>
                          <w:p w14:paraId="37B79044" w14:textId="77777777" w:rsidR="003E2CBF" w:rsidRPr="002B5D6A" w:rsidRDefault="003E2CBF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" filled="f" stroked="f">
                    <v:textbox style="layout-flow:vertical;mso-layout-flow-alt:bottom-to-top" inset="0,0,0,0">
                      <w:txbxContent>
                        <w:p w14:paraId="11A0415A" w14:textId="77777777" w:rsidR="003E2CBF" w:rsidRPr="002B5D6A" w:rsidRDefault="003E2CBF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 w15:restartNumberingAfterBreak="0">
    <w:nsid w:val="01455A4D"/>
    <w:multiLevelType w:val="hybridMultilevel"/>
    <w:tmpl w:val="EF68FE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3" w15:restartNumberingAfterBreak="0">
    <w:nsid w:val="0F641F69"/>
    <w:multiLevelType w:val="hybridMultilevel"/>
    <w:tmpl w:val="893C41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10245885"/>
    <w:multiLevelType w:val="hybridMultilevel"/>
    <w:tmpl w:val="439E6452"/>
    <w:lvl w:ilvl="0" w:tplc="CC0EE1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 w15:restartNumberingAfterBreak="0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9" w15:restartNumberingAfterBreak="0">
    <w:nsid w:val="1CAB015F"/>
    <w:multiLevelType w:val="hybridMultilevel"/>
    <w:tmpl w:val="99781EE6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41F11"/>
    <w:multiLevelType w:val="hybridMultilevel"/>
    <w:tmpl w:val="0498A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92363"/>
    <w:multiLevelType w:val="hybridMultilevel"/>
    <w:tmpl w:val="3EDE5A0A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4555C"/>
    <w:multiLevelType w:val="hybridMultilevel"/>
    <w:tmpl w:val="F4E0CF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4A0DC5"/>
    <w:multiLevelType w:val="hybridMultilevel"/>
    <w:tmpl w:val="CAC8F9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55AFA"/>
    <w:multiLevelType w:val="hybridMultilevel"/>
    <w:tmpl w:val="6C4C1598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4E140849"/>
    <w:multiLevelType w:val="hybridMultilevel"/>
    <w:tmpl w:val="6C4C1598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F8573E"/>
    <w:multiLevelType w:val="hybridMultilevel"/>
    <w:tmpl w:val="42F8AC38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75365"/>
    <w:multiLevelType w:val="hybridMultilevel"/>
    <w:tmpl w:val="BE7ABF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3646B6"/>
    <w:multiLevelType w:val="hybridMultilevel"/>
    <w:tmpl w:val="02A61612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20532"/>
    <w:multiLevelType w:val="hybridMultilevel"/>
    <w:tmpl w:val="1CE26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00301E"/>
    <w:multiLevelType w:val="hybridMultilevel"/>
    <w:tmpl w:val="6C4C1598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580D4115"/>
    <w:multiLevelType w:val="multilevel"/>
    <w:tmpl w:val="5358B3AA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  <w:b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5" w15:restartNumberingAfterBreak="0">
    <w:nsid w:val="5A9556CB"/>
    <w:multiLevelType w:val="multilevel"/>
    <w:tmpl w:val="BBD0B4CE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1985" w:firstLine="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E08170A"/>
    <w:multiLevelType w:val="hybridMultilevel"/>
    <w:tmpl w:val="2B34EDB0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97355"/>
    <w:multiLevelType w:val="hybridMultilevel"/>
    <w:tmpl w:val="B5D42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29" w15:restartNumberingAfterBreak="0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FFF49A5"/>
    <w:multiLevelType w:val="hybridMultilevel"/>
    <w:tmpl w:val="7AA45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E31DE"/>
    <w:multiLevelType w:val="hybridMultilevel"/>
    <w:tmpl w:val="AAA897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33" w15:restartNumberingAfterBreak="0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910206B"/>
    <w:multiLevelType w:val="hybridMultilevel"/>
    <w:tmpl w:val="ADFAE6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36" w15:restartNumberingAfterBreak="0">
    <w:nsid w:val="7DB97FF6"/>
    <w:multiLevelType w:val="hybridMultilevel"/>
    <w:tmpl w:val="99781EE6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25"/>
  </w:num>
  <w:num w:numId="4">
    <w:abstractNumId w:val="2"/>
  </w:num>
  <w:num w:numId="5">
    <w:abstractNumId w:val="0"/>
  </w:num>
  <w:num w:numId="6">
    <w:abstractNumId w:val="23"/>
  </w:num>
  <w:num w:numId="7">
    <w:abstractNumId w:val="6"/>
  </w:num>
  <w:num w:numId="8">
    <w:abstractNumId w:val="8"/>
  </w:num>
  <w:num w:numId="9">
    <w:abstractNumId w:val="15"/>
  </w:num>
  <w:num w:numId="10">
    <w:abstractNumId w:val="32"/>
  </w:num>
  <w:num w:numId="11">
    <w:abstractNumId w:val="28"/>
  </w:num>
  <w:num w:numId="12">
    <w:abstractNumId w:val="16"/>
  </w:num>
  <w:num w:numId="13">
    <w:abstractNumId w:val="24"/>
  </w:num>
  <w:num w:numId="14">
    <w:abstractNumId w:val="35"/>
  </w:num>
  <w:num w:numId="15">
    <w:abstractNumId w:val="7"/>
  </w:num>
  <w:num w:numId="16">
    <w:abstractNumId w:val="21"/>
  </w:num>
  <w:num w:numId="17">
    <w:abstractNumId w:val="19"/>
  </w:num>
  <w:num w:numId="18">
    <w:abstractNumId w:val="1"/>
  </w:num>
  <w:num w:numId="19">
    <w:abstractNumId w:val="12"/>
  </w:num>
  <w:num w:numId="20">
    <w:abstractNumId w:val="3"/>
  </w:num>
  <w:num w:numId="21">
    <w:abstractNumId w:val="25"/>
  </w:num>
  <w:num w:numId="22">
    <w:abstractNumId w:val="31"/>
  </w:num>
  <w:num w:numId="23">
    <w:abstractNumId w:val="34"/>
  </w:num>
  <w:num w:numId="24">
    <w:abstractNumId w:val="13"/>
  </w:num>
  <w:num w:numId="25">
    <w:abstractNumId w:val="25"/>
  </w:num>
  <w:num w:numId="26">
    <w:abstractNumId w:val="25"/>
  </w:num>
  <w:num w:numId="27">
    <w:abstractNumId w:val="25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25"/>
  </w:num>
  <w:num w:numId="33">
    <w:abstractNumId w:val="25"/>
  </w:num>
  <w:num w:numId="34">
    <w:abstractNumId w:val="25"/>
  </w:num>
  <w:num w:numId="35">
    <w:abstractNumId w:val="26"/>
  </w:num>
  <w:num w:numId="36">
    <w:abstractNumId w:val="20"/>
  </w:num>
  <w:num w:numId="37">
    <w:abstractNumId w:val="22"/>
  </w:num>
  <w:num w:numId="38">
    <w:abstractNumId w:val="14"/>
  </w:num>
  <w:num w:numId="39">
    <w:abstractNumId w:val="17"/>
  </w:num>
  <w:num w:numId="40">
    <w:abstractNumId w:val="9"/>
  </w:num>
  <w:num w:numId="41">
    <w:abstractNumId w:val="36"/>
  </w:num>
  <w:num w:numId="42">
    <w:abstractNumId w:val="11"/>
  </w:num>
  <w:num w:numId="43">
    <w:abstractNumId w:val="18"/>
  </w:num>
  <w:num w:numId="44">
    <w:abstractNumId w:val="30"/>
  </w:num>
  <w:num w:numId="45">
    <w:abstractNumId w:val="27"/>
  </w:num>
  <w:num w:numId="46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C2"/>
    <w:rsid w:val="00001A3F"/>
    <w:rsid w:val="00001B2A"/>
    <w:rsid w:val="00001B74"/>
    <w:rsid w:val="00001C46"/>
    <w:rsid w:val="000024F4"/>
    <w:rsid w:val="00004DC1"/>
    <w:rsid w:val="0000589A"/>
    <w:rsid w:val="00005B36"/>
    <w:rsid w:val="00011EE2"/>
    <w:rsid w:val="00013519"/>
    <w:rsid w:val="000141A7"/>
    <w:rsid w:val="000143AF"/>
    <w:rsid w:val="00015A73"/>
    <w:rsid w:val="00015F44"/>
    <w:rsid w:val="000163A3"/>
    <w:rsid w:val="00016BC8"/>
    <w:rsid w:val="000212EA"/>
    <w:rsid w:val="00022E3A"/>
    <w:rsid w:val="000243B5"/>
    <w:rsid w:val="00026B6A"/>
    <w:rsid w:val="00027632"/>
    <w:rsid w:val="000277F9"/>
    <w:rsid w:val="0003009B"/>
    <w:rsid w:val="00030213"/>
    <w:rsid w:val="000334EC"/>
    <w:rsid w:val="000369DF"/>
    <w:rsid w:val="000409C8"/>
    <w:rsid w:val="00041D74"/>
    <w:rsid w:val="00041E00"/>
    <w:rsid w:val="0004223F"/>
    <w:rsid w:val="00043C0B"/>
    <w:rsid w:val="00043CA4"/>
    <w:rsid w:val="000472BB"/>
    <w:rsid w:val="0004746B"/>
    <w:rsid w:val="00054C04"/>
    <w:rsid w:val="000553DE"/>
    <w:rsid w:val="0006061E"/>
    <w:rsid w:val="000611DE"/>
    <w:rsid w:val="00061397"/>
    <w:rsid w:val="00062C2B"/>
    <w:rsid w:val="0006388C"/>
    <w:rsid w:val="00063A79"/>
    <w:rsid w:val="00065895"/>
    <w:rsid w:val="00071288"/>
    <w:rsid w:val="00071612"/>
    <w:rsid w:val="00074442"/>
    <w:rsid w:val="00074F76"/>
    <w:rsid w:val="0007604A"/>
    <w:rsid w:val="00076531"/>
    <w:rsid w:val="00076DEF"/>
    <w:rsid w:val="00082149"/>
    <w:rsid w:val="00082589"/>
    <w:rsid w:val="000825B5"/>
    <w:rsid w:val="000843E2"/>
    <w:rsid w:val="0008486F"/>
    <w:rsid w:val="00084FD0"/>
    <w:rsid w:val="00087176"/>
    <w:rsid w:val="000872BC"/>
    <w:rsid w:val="00087ACB"/>
    <w:rsid w:val="000908C3"/>
    <w:rsid w:val="00091154"/>
    <w:rsid w:val="00092DDD"/>
    <w:rsid w:val="00093C96"/>
    <w:rsid w:val="0009437C"/>
    <w:rsid w:val="00094E14"/>
    <w:rsid w:val="00096B2D"/>
    <w:rsid w:val="000A1465"/>
    <w:rsid w:val="000A1AE7"/>
    <w:rsid w:val="000A2301"/>
    <w:rsid w:val="000A2D96"/>
    <w:rsid w:val="000A40BB"/>
    <w:rsid w:val="000A43A6"/>
    <w:rsid w:val="000A4EEA"/>
    <w:rsid w:val="000A5770"/>
    <w:rsid w:val="000A57E4"/>
    <w:rsid w:val="000A75F7"/>
    <w:rsid w:val="000B07BC"/>
    <w:rsid w:val="000B19ED"/>
    <w:rsid w:val="000B36FE"/>
    <w:rsid w:val="000B37D9"/>
    <w:rsid w:val="000B38FF"/>
    <w:rsid w:val="000B49E9"/>
    <w:rsid w:val="000B5AB8"/>
    <w:rsid w:val="000B5DD5"/>
    <w:rsid w:val="000B6E0A"/>
    <w:rsid w:val="000B7A8D"/>
    <w:rsid w:val="000C025F"/>
    <w:rsid w:val="000C2B7E"/>
    <w:rsid w:val="000C315E"/>
    <w:rsid w:val="000C3DC1"/>
    <w:rsid w:val="000C620C"/>
    <w:rsid w:val="000C7229"/>
    <w:rsid w:val="000D4129"/>
    <w:rsid w:val="000D4863"/>
    <w:rsid w:val="000E23DB"/>
    <w:rsid w:val="000E34FD"/>
    <w:rsid w:val="000E4392"/>
    <w:rsid w:val="000E461D"/>
    <w:rsid w:val="000E4753"/>
    <w:rsid w:val="000E558F"/>
    <w:rsid w:val="000F2BE3"/>
    <w:rsid w:val="000F2BF5"/>
    <w:rsid w:val="000F4941"/>
    <w:rsid w:val="000F4D23"/>
    <w:rsid w:val="000F4D3F"/>
    <w:rsid w:val="000F5B1E"/>
    <w:rsid w:val="000F6B26"/>
    <w:rsid w:val="000F75A2"/>
    <w:rsid w:val="00100675"/>
    <w:rsid w:val="00104473"/>
    <w:rsid w:val="00105423"/>
    <w:rsid w:val="00110F64"/>
    <w:rsid w:val="0011118C"/>
    <w:rsid w:val="0011634B"/>
    <w:rsid w:val="00117329"/>
    <w:rsid w:val="00117D3D"/>
    <w:rsid w:val="001218E0"/>
    <w:rsid w:val="00121A64"/>
    <w:rsid w:val="001241D4"/>
    <w:rsid w:val="001251CA"/>
    <w:rsid w:val="00125B3A"/>
    <w:rsid w:val="00126559"/>
    <w:rsid w:val="001266EA"/>
    <w:rsid w:val="00127307"/>
    <w:rsid w:val="00127576"/>
    <w:rsid w:val="001277B4"/>
    <w:rsid w:val="00127A5E"/>
    <w:rsid w:val="001300AB"/>
    <w:rsid w:val="00132F39"/>
    <w:rsid w:val="0013347C"/>
    <w:rsid w:val="00135689"/>
    <w:rsid w:val="00135755"/>
    <w:rsid w:val="001368E2"/>
    <w:rsid w:val="00141055"/>
    <w:rsid w:val="00141AB8"/>
    <w:rsid w:val="0014332F"/>
    <w:rsid w:val="00143685"/>
    <w:rsid w:val="00143833"/>
    <w:rsid w:val="00144539"/>
    <w:rsid w:val="00144E06"/>
    <w:rsid w:val="00150D8D"/>
    <w:rsid w:val="00151491"/>
    <w:rsid w:val="0015337B"/>
    <w:rsid w:val="001540CF"/>
    <w:rsid w:val="001565ED"/>
    <w:rsid w:val="00156753"/>
    <w:rsid w:val="001608B1"/>
    <w:rsid w:val="00165946"/>
    <w:rsid w:val="001727E0"/>
    <w:rsid w:val="0017389A"/>
    <w:rsid w:val="001743EE"/>
    <w:rsid w:val="0018046E"/>
    <w:rsid w:val="00183227"/>
    <w:rsid w:val="00187DC0"/>
    <w:rsid w:val="00192FDB"/>
    <w:rsid w:val="001939A3"/>
    <w:rsid w:val="00194A8F"/>
    <w:rsid w:val="00194C24"/>
    <w:rsid w:val="00195511"/>
    <w:rsid w:val="00197776"/>
    <w:rsid w:val="001A1168"/>
    <w:rsid w:val="001A2FFF"/>
    <w:rsid w:val="001A514B"/>
    <w:rsid w:val="001A56D9"/>
    <w:rsid w:val="001A6E51"/>
    <w:rsid w:val="001A792C"/>
    <w:rsid w:val="001B25D1"/>
    <w:rsid w:val="001B306C"/>
    <w:rsid w:val="001B36A9"/>
    <w:rsid w:val="001B4781"/>
    <w:rsid w:val="001B6966"/>
    <w:rsid w:val="001B744E"/>
    <w:rsid w:val="001B7E41"/>
    <w:rsid w:val="001C27E5"/>
    <w:rsid w:val="001C3CA6"/>
    <w:rsid w:val="001C773E"/>
    <w:rsid w:val="001D1520"/>
    <w:rsid w:val="001D3233"/>
    <w:rsid w:val="001D377A"/>
    <w:rsid w:val="001D3F4A"/>
    <w:rsid w:val="001E0F67"/>
    <w:rsid w:val="001E1ECD"/>
    <w:rsid w:val="001E2A16"/>
    <w:rsid w:val="001E2AF1"/>
    <w:rsid w:val="001E32BB"/>
    <w:rsid w:val="001E3696"/>
    <w:rsid w:val="001E5594"/>
    <w:rsid w:val="001E5C7E"/>
    <w:rsid w:val="001E64D0"/>
    <w:rsid w:val="001F0C87"/>
    <w:rsid w:val="001F2261"/>
    <w:rsid w:val="001F26C9"/>
    <w:rsid w:val="001F4C8B"/>
    <w:rsid w:val="001F5558"/>
    <w:rsid w:val="001F5E8F"/>
    <w:rsid w:val="001F63CD"/>
    <w:rsid w:val="001F7437"/>
    <w:rsid w:val="001F75C3"/>
    <w:rsid w:val="001F7793"/>
    <w:rsid w:val="001F7906"/>
    <w:rsid w:val="00201656"/>
    <w:rsid w:val="00202F41"/>
    <w:rsid w:val="002033C8"/>
    <w:rsid w:val="002039A6"/>
    <w:rsid w:val="00203BFE"/>
    <w:rsid w:val="00206A9A"/>
    <w:rsid w:val="00207418"/>
    <w:rsid w:val="0020753E"/>
    <w:rsid w:val="00210734"/>
    <w:rsid w:val="002117E2"/>
    <w:rsid w:val="00214F31"/>
    <w:rsid w:val="00214F3E"/>
    <w:rsid w:val="00215102"/>
    <w:rsid w:val="00215A44"/>
    <w:rsid w:val="00215E1A"/>
    <w:rsid w:val="00220176"/>
    <w:rsid w:val="00221436"/>
    <w:rsid w:val="002232B1"/>
    <w:rsid w:val="002257DE"/>
    <w:rsid w:val="00226A65"/>
    <w:rsid w:val="00227A64"/>
    <w:rsid w:val="0023071A"/>
    <w:rsid w:val="002320BF"/>
    <w:rsid w:val="0023400E"/>
    <w:rsid w:val="00234556"/>
    <w:rsid w:val="002350A5"/>
    <w:rsid w:val="00235E3A"/>
    <w:rsid w:val="00236DFE"/>
    <w:rsid w:val="0024133C"/>
    <w:rsid w:val="00242DE6"/>
    <w:rsid w:val="00246935"/>
    <w:rsid w:val="00255B6D"/>
    <w:rsid w:val="00256E5C"/>
    <w:rsid w:val="0026068D"/>
    <w:rsid w:val="002620E7"/>
    <w:rsid w:val="00262CDF"/>
    <w:rsid w:val="002657EB"/>
    <w:rsid w:val="0026586B"/>
    <w:rsid w:val="00265A77"/>
    <w:rsid w:val="00265F9A"/>
    <w:rsid w:val="00266C3F"/>
    <w:rsid w:val="00270955"/>
    <w:rsid w:val="00271976"/>
    <w:rsid w:val="00272F2E"/>
    <w:rsid w:val="002762C3"/>
    <w:rsid w:val="00276477"/>
    <w:rsid w:val="002771AC"/>
    <w:rsid w:val="00277959"/>
    <w:rsid w:val="002808BA"/>
    <w:rsid w:val="00280AFB"/>
    <w:rsid w:val="0028127C"/>
    <w:rsid w:val="00281CB7"/>
    <w:rsid w:val="002827FE"/>
    <w:rsid w:val="0028493B"/>
    <w:rsid w:val="00285F38"/>
    <w:rsid w:val="002908B4"/>
    <w:rsid w:val="00290D08"/>
    <w:rsid w:val="00292D6C"/>
    <w:rsid w:val="00292D78"/>
    <w:rsid w:val="00294501"/>
    <w:rsid w:val="00294732"/>
    <w:rsid w:val="00296200"/>
    <w:rsid w:val="002A095A"/>
    <w:rsid w:val="002A25FC"/>
    <w:rsid w:val="002A3FF9"/>
    <w:rsid w:val="002B31E0"/>
    <w:rsid w:val="002B50A7"/>
    <w:rsid w:val="002B6E0E"/>
    <w:rsid w:val="002B7C49"/>
    <w:rsid w:val="002B7F20"/>
    <w:rsid w:val="002C2841"/>
    <w:rsid w:val="002C4B42"/>
    <w:rsid w:val="002C50B6"/>
    <w:rsid w:val="002C68AE"/>
    <w:rsid w:val="002C715B"/>
    <w:rsid w:val="002C73F4"/>
    <w:rsid w:val="002D02A5"/>
    <w:rsid w:val="002D1610"/>
    <w:rsid w:val="002D449C"/>
    <w:rsid w:val="002D5B39"/>
    <w:rsid w:val="002D6192"/>
    <w:rsid w:val="002D7282"/>
    <w:rsid w:val="002D732F"/>
    <w:rsid w:val="002D7739"/>
    <w:rsid w:val="002E24FB"/>
    <w:rsid w:val="002E6943"/>
    <w:rsid w:val="002E6EDE"/>
    <w:rsid w:val="002E7230"/>
    <w:rsid w:val="002F0D23"/>
    <w:rsid w:val="002F27E2"/>
    <w:rsid w:val="002F33CD"/>
    <w:rsid w:val="002F3EF8"/>
    <w:rsid w:val="002F720B"/>
    <w:rsid w:val="0030131F"/>
    <w:rsid w:val="003022FD"/>
    <w:rsid w:val="003028A4"/>
    <w:rsid w:val="003029EE"/>
    <w:rsid w:val="00303D97"/>
    <w:rsid w:val="00304AEB"/>
    <w:rsid w:val="00305145"/>
    <w:rsid w:val="00306A27"/>
    <w:rsid w:val="00307B6A"/>
    <w:rsid w:val="00312496"/>
    <w:rsid w:val="00312615"/>
    <w:rsid w:val="003126BF"/>
    <w:rsid w:val="0031402F"/>
    <w:rsid w:val="003140C4"/>
    <w:rsid w:val="003172D6"/>
    <w:rsid w:val="00317C51"/>
    <w:rsid w:val="003209D6"/>
    <w:rsid w:val="00322372"/>
    <w:rsid w:val="00322AEA"/>
    <w:rsid w:val="00322E2C"/>
    <w:rsid w:val="003232B6"/>
    <w:rsid w:val="003266ED"/>
    <w:rsid w:val="00327C01"/>
    <w:rsid w:val="003304B7"/>
    <w:rsid w:val="00332365"/>
    <w:rsid w:val="00335CEA"/>
    <w:rsid w:val="00335DAF"/>
    <w:rsid w:val="00336346"/>
    <w:rsid w:val="00340F6E"/>
    <w:rsid w:val="003433F9"/>
    <w:rsid w:val="003435BD"/>
    <w:rsid w:val="0034384E"/>
    <w:rsid w:val="00344592"/>
    <w:rsid w:val="00344D03"/>
    <w:rsid w:val="00346DCE"/>
    <w:rsid w:val="0034741C"/>
    <w:rsid w:val="003500F0"/>
    <w:rsid w:val="00350B5D"/>
    <w:rsid w:val="003523FC"/>
    <w:rsid w:val="0035247B"/>
    <w:rsid w:val="0035345D"/>
    <w:rsid w:val="00356C42"/>
    <w:rsid w:val="00360672"/>
    <w:rsid w:val="0036229A"/>
    <w:rsid w:val="00362387"/>
    <w:rsid w:val="00365325"/>
    <w:rsid w:val="00365364"/>
    <w:rsid w:val="00370B8D"/>
    <w:rsid w:val="00373BA0"/>
    <w:rsid w:val="003744BC"/>
    <w:rsid w:val="003747BF"/>
    <w:rsid w:val="003750ED"/>
    <w:rsid w:val="003769E3"/>
    <w:rsid w:val="00377DF0"/>
    <w:rsid w:val="0038149F"/>
    <w:rsid w:val="00382453"/>
    <w:rsid w:val="00382AA1"/>
    <w:rsid w:val="00385A78"/>
    <w:rsid w:val="00391817"/>
    <w:rsid w:val="00391F1A"/>
    <w:rsid w:val="00393ACA"/>
    <w:rsid w:val="00393D20"/>
    <w:rsid w:val="003944BC"/>
    <w:rsid w:val="00394A63"/>
    <w:rsid w:val="003950CA"/>
    <w:rsid w:val="00395FE0"/>
    <w:rsid w:val="003960A7"/>
    <w:rsid w:val="003967BF"/>
    <w:rsid w:val="00396BD6"/>
    <w:rsid w:val="0039778C"/>
    <w:rsid w:val="003A02DA"/>
    <w:rsid w:val="003A2C1D"/>
    <w:rsid w:val="003A621C"/>
    <w:rsid w:val="003A74E2"/>
    <w:rsid w:val="003A7635"/>
    <w:rsid w:val="003A7C2E"/>
    <w:rsid w:val="003B0E4C"/>
    <w:rsid w:val="003B1887"/>
    <w:rsid w:val="003B21BE"/>
    <w:rsid w:val="003B2314"/>
    <w:rsid w:val="003B3CD9"/>
    <w:rsid w:val="003B45E4"/>
    <w:rsid w:val="003B4B5A"/>
    <w:rsid w:val="003B75B1"/>
    <w:rsid w:val="003B75C7"/>
    <w:rsid w:val="003C15A9"/>
    <w:rsid w:val="003C281F"/>
    <w:rsid w:val="003C335A"/>
    <w:rsid w:val="003C48D8"/>
    <w:rsid w:val="003C7894"/>
    <w:rsid w:val="003C7F14"/>
    <w:rsid w:val="003D099B"/>
    <w:rsid w:val="003D181E"/>
    <w:rsid w:val="003D1D9F"/>
    <w:rsid w:val="003D2C79"/>
    <w:rsid w:val="003D3D30"/>
    <w:rsid w:val="003D4C30"/>
    <w:rsid w:val="003D7133"/>
    <w:rsid w:val="003D75BB"/>
    <w:rsid w:val="003D78DA"/>
    <w:rsid w:val="003E0196"/>
    <w:rsid w:val="003E1357"/>
    <w:rsid w:val="003E1D29"/>
    <w:rsid w:val="003E1F03"/>
    <w:rsid w:val="003E2CBF"/>
    <w:rsid w:val="003E34D7"/>
    <w:rsid w:val="003E3798"/>
    <w:rsid w:val="003E41B9"/>
    <w:rsid w:val="003E6FD5"/>
    <w:rsid w:val="003E7E61"/>
    <w:rsid w:val="003F09C0"/>
    <w:rsid w:val="003F1329"/>
    <w:rsid w:val="003F243B"/>
    <w:rsid w:val="003F2808"/>
    <w:rsid w:val="003F2CBF"/>
    <w:rsid w:val="003F332C"/>
    <w:rsid w:val="003F4E97"/>
    <w:rsid w:val="003F719C"/>
    <w:rsid w:val="0040048D"/>
    <w:rsid w:val="0040168A"/>
    <w:rsid w:val="004021E4"/>
    <w:rsid w:val="00402A46"/>
    <w:rsid w:val="00402AB5"/>
    <w:rsid w:val="004031ED"/>
    <w:rsid w:val="00403BAF"/>
    <w:rsid w:val="00404B0A"/>
    <w:rsid w:val="00404E04"/>
    <w:rsid w:val="004056E3"/>
    <w:rsid w:val="00410D5A"/>
    <w:rsid w:val="00411856"/>
    <w:rsid w:val="00412E6F"/>
    <w:rsid w:val="00413BD2"/>
    <w:rsid w:val="00414F27"/>
    <w:rsid w:val="00415862"/>
    <w:rsid w:val="00415BFC"/>
    <w:rsid w:val="0041635D"/>
    <w:rsid w:val="004165A4"/>
    <w:rsid w:val="00417642"/>
    <w:rsid w:val="004177B7"/>
    <w:rsid w:val="00420863"/>
    <w:rsid w:val="00420CAD"/>
    <w:rsid w:val="0042145D"/>
    <w:rsid w:val="00421D7B"/>
    <w:rsid w:val="0042318B"/>
    <w:rsid w:val="004246CF"/>
    <w:rsid w:val="004278B1"/>
    <w:rsid w:val="00431EB5"/>
    <w:rsid w:val="00434928"/>
    <w:rsid w:val="00435C8E"/>
    <w:rsid w:val="00440167"/>
    <w:rsid w:val="004404AB"/>
    <w:rsid w:val="00441DCE"/>
    <w:rsid w:val="00442D39"/>
    <w:rsid w:val="0044322A"/>
    <w:rsid w:val="00444D57"/>
    <w:rsid w:val="00450C23"/>
    <w:rsid w:val="00452AA0"/>
    <w:rsid w:val="004533E9"/>
    <w:rsid w:val="0045362E"/>
    <w:rsid w:val="004558C8"/>
    <w:rsid w:val="0045611A"/>
    <w:rsid w:val="004568F3"/>
    <w:rsid w:val="00456FCA"/>
    <w:rsid w:val="00457A09"/>
    <w:rsid w:val="004609F9"/>
    <w:rsid w:val="00461F1E"/>
    <w:rsid w:val="004629AD"/>
    <w:rsid w:val="00463656"/>
    <w:rsid w:val="00463C0A"/>
    <w:rsid w:val="00464CB1"/>
    <w:rsid w:val="00466EB8"/>
    <w:rsid w:val="00466F8E"/>
    <w:rsid w:val="004705A8"/>
    <w:rsid w:val="004725C3"/>
    <w:rsid w:val="00472F42"/>
    <w:rsid w:val="004739D6"/>
    <w:rsid w:val="00473A64"/>
    <w:rsid w:val="00477F3F"/>
    <w:rsid w:val="00480AD9"/>
    <w:rsid w:val="00483910"/>
    <w:rsid w:val="0048463F"/>
    <w:rsid w:val="00485827"/>
    <w:rsid w:val="00492D12"/>
    <w:rsid w:val="004938A9"/>
    <w:rsid w:val="004938DC"/>
    <w:rsid w:val="004965F2"/>
    <w:rsid w:val="00496ADE"/>
    <w:rsid w:val="00497211"/>
    <w:rsid w:val="00497339"/>
    <w:rsid w:val="004A1ED4"/>
    <w:rsid w:val="004A24BF"/>
    <w:rsid w:val="004A489E"/>
    <w:rsid w:val="004B0A0D"/>
    <w:rsid w:val="004B2350"/>
    <w:rsid w:val="004B26BD"/>
    <w:rsid w:val="004B65A8"/>
    <w:rsid w:val="004B69ED"/>
    <w:rsid w:val="004C2431"/>
    <w:rsid w:val="004C2FAA"/>
    <w:rsid w:val="004C32E5"/>
    <w:rsid w:val="004C51E5"/>
    <w:rsid w:val="004C6A69"/>
    <w:rsid w:val="004D046A"/>
    <w:rsid w:val="004D1FDA"/>
    <w:rsid w:val="004D505A"/>
    <w:rsid w:val="004D5FC5"/>
    <w:rsid w:val="004D6E27"/>
    <w:rsid w:val="004E1BA1"/>
    <w:rsid w:val="004E296B"/>
    <w:rsid w:val="004E3F9F"/>
    <w:rsid w:val="004F1959"/>
    <w:rsid w:val="004F1ABF"/>
    <w:rsid w:val="004F1F66"/>
    <w:rsid w:val="004F3F6A"/>
    <w:rsid w:val="004F4384"/>
    <w:rsid w:val="004F5268"/>
    <w:rsid w:val="004F58BE"/>
    <w:rsid w:val="004F5B69"/>
    <w:rsid w:val="004F6303"/>
    <w:rsid w:val="004F6D4D"/>
    <w:rsid w:val="005003F5"/>
    <w:rsid w:val="005009C9"/>
    <w:rsid w:val="00501CF8"/>
    <w:rsid w:val="00503080"/>
    <w:rsid w:val="00503435"/>
    <w:rsid w:val="0051323C"/>
    <w:rsid w:val="0051343C"/>
    <w:rsid w:val="00517768"/>
    <w:rsid w:val="00517D0B"/>
    <w:rsid w:val="005205A9"/>
    <w:rsid w:val="00522AB4"/>
    <w:rsid w:val="00526075"/>
    <w:rsid w:val="00526784"/>
    <w:rsid w:val="00527957"/>
    <w:rsid w:val="00527F26"/>
    <w:rsid w:val="00531C09"/>
    <w:rsid w:val="005331EF"/>
    <w:rsid w:val="0053482B"/>
    <w:rsid w:val="00534ED1"/>
    <w:rsid w:val="005365EB"/>
    <w:rsid w:val="005377F7"/>
    <w:rsid w:val="00541FFA"/>
    <w:rsid w:val="00542EEF"/>
    <w:rsid w:val="005444FC"/>
    <w:rsid w:val="005450F6"/>
    <w:rsid w:val="00546227"/>
    <w:rsid w:val="005463FA"/>
    <w:rsid w:val="005468D3"/>
    <w:rsid w:val="005472ED"/>
    <w:rsid w:val="00547386"/>
    <w:rsid w:val="00547430"/>
    <w:rsid w:val="005509A6"/>
    <w:rsid w:val="00553FBA"/>
    <w:rsid w:val="00554343"/>
    <w:rsid w:val="00554B6B"/>
    <w:rsid w:val="00554D47"/>
    <w:rsid w:val="00554EBC"/>
    <w:rsid w:val="00556AB3"/>
    <w:rsid w:val="0055784D"/>
    <w:rsid w:val="0056020F"/>
    <w:rsid w:val="005606B0"/>
    <w:rsid w:val="0056103C"/>
    <w:rsid w:val="0056117E"/>
    <w:rsid w:val="00561CC1"/>
    <w:rsid w:val="00562FAF"/>
    <w:rsid w:val="00563773"/>
    <w:rsid w:val="005649AA"/>
    <w:rsid w:val="00565C3E"/>
    <w:rsid w:val="00566750"/>
    <w:rsid w:val="005672D7"/>
    <w:rsid w:val="00567497"/>
    <w:rsid w:val="00571D7F"/>
    <w:rsid w:val="00571F60"/>
    <w:rsid w:val="00572481"/>
    <w:rsid w:val="0057275E"/>
    <w:rsid w:val="00572A80"/>
    <w:rsid w:val="00572DE7"/>
    <w:rsid w:val="005748C4"/>
    <w:rsid w:val="00574A95"/>
    <w:rsid w:val="00576762"/>
    <w:rsid w:val="00581741"/>
    <w:rsid w:val="00582B8B"/>
    <w:rsid w:val="005830A5"/>
    <w:rsid w:val="005863EB"/>
    <w:rsid w:val="00587C05"/>
    <w:rsid w:val="00591E95"/>
    <w:rsid w:val="00591F1F"/>
    <w:rsid w:val="00591F53"/>
    <w:rsid w:val="005952BB"/>
    <w:rsid w:val="005968F1"/>
    <w:rsid w:val="005969FE"/>
    <w:rsid w:val="005A0280"/>
    <w:rsid w:val="005A0E11"/>
    <w:rsid w:val="005A0E60"/>
    <w:rsid w:val="005A2637"/>
    <w:rsid w:val="005A2D23"/>
    <w:rsid w:val="005A330A"/>
    <w:rsid w:val="005A5E77"/>
    <w:rsid w:val="005B06B3"/>
    <w:rsid w:val="005B0EE4"/>
    <w:rsid w:val="005B2643"/>
    <w:rsid w:val="005B3D75"/>
    <w:rsid w:val="005B5E5D"/>
    <w:rsid w:val="005B702D"/>
    <w:rsid w:val="005B747F"/>
    <w:rsid w:val="005C0359"/>
    <w:rsid w:val="005C0578"/>
    <w:rsid w:val="005C4752"/>
    <w:rsid w:val="005C5A93"/>
    <w:rsid w:val="005C6CAB"/>
    <w:rsid w:val="005D0881"/>
    <w:rsid w:val="005D27A5"/>
    <w:rsid w:val="005D2A63"/>
    <w:rsid w:val="005D314E"/>
    <w:rsid w:val="005D3C37"/>
    <w:rsid w:val="005E1412"/>
    <w:rsid w:val="005E150E"/>
    <w:rsid w:val="005E1755"/>
    <w:rsid w:val="005E3FB7"/>
    <w:rsid w:val="005F4EB8"/>
    <w:rsid w:val="005F6403"/>
    <w:rsid w:val="005F74E3"/>
    <w:rsid w:val="005F7AAE"/>
    <w:rsid w:val="0060021F"/>
    <w:rsid w:val="00602892"/>
    <w:rsid w:val="00603241"/>
    <w:rsid w:val="00603602"/>
    <w:rsid w:val="0060423F"/>
    <w:rsid w:val="00606BE1"/>
    <w:rsid w:val="0060722B"/>
    <w:rsid w:val="00607E9B"/>
    <w:rsid w:val="00610D84"/>
    <w:rsid w:val="0061324C"/>
    <w:rsid w:val="00614648"/>
    <w:rsid w:val="006225EB"/>
    <w:rsid w:val="00623B80"/>
    <w:rsid w:val="00624174"/>
    <w:rsid w:val="00624BF3"/>
    <w:rsid w:val="00625491"/>
    <w:rsid w:val="00626FC6"/>
    <w:rsid w:val="00633CCE"/>
    <w:rsid w:val="006342C7"/>
    <w:rsid w:val="00634A7A"/>
    <w:rsid w:val="00635176"/>
    <w:rsid w:val="00637212"/>
    <w:rsid w:val="00637AEA"/>
    <w:rsid w:val="00640D56"/>
    <w:rsid w:val="00641A57"/>
    <w:rsid w:val="006434CB"/>
    <w:rsid w:val="0064556C"/>
    <w:rsid w:val="00645998"/>
    <w:rsid w:val="00645D48"/>
    <w:rsid w:val="0064737F"/>
    <w:rsid w:val="00647F9C"/>
    <w:rsid w:val="006507D7"/>
    <w:rsid w:val="00650A2A"/>
    <w:rsid w:val="00652A23"/>
    <w:rsid w:val="00654140"/>
    <w:rsid w:val="00654262"/>
    <w:rsid w:val="00655025"/>
    <w:rsid w:val="00656D4C"/>
    <w:rsid w:val="00657578"/>
    <w:rsid w:val="00657C17"/>
    <w:rsid w:val="00657DB2"/>
    <w:rsid w:val="0066050C"/>
    <w:rsid w:val="00660A93"/>
    <w:rsid w:val="00661EC2"/>
    <w:rsid w:val="00662E9B"/>
    <w:rsid w:val="00664E77"/>
    <w:rsid w:val="00664F80"/>
    <w:rsid w:val="006675E9"/>
    <w:rsid w:val="006676B1"/>
    <w:rsid w:val="00667C10"/>
    <w:rsid w:val="00667F95"/>
    <w:rsid w:val="00670B39"/>
    <w:rsid w:val="006710BE"/>
    <w:rsid w:val="006712A8"/>
    <w:rsid w:val="00672989"/>
    <w:rsid w:val="00675C29"/>
    <w:rsid w:val="00675FC6"/>
    <w:rsid w:val="00676CD6"/>
    <w:rsid w:val="0068045F"/>
    <w:rsid w:val="006804DA"/>
    <w:rsid w:val="0068185C"/>
    <w:rsid w:val="00681E7C"/>
    <w:rsid w:val="006824A7"/>
    <w:rsid w:val="00685613"/>
    <w:rsid w:val="00686F41"/>
    <w:rsid w:val="0068748A"/>
    <w:rsid w:val="00687619"/>
    <w:rsid w:val="00687C50"/>
    <w:rsid w:val="0069054C"/>
    <w:rsid w:val="00692663"/>
    <w:rsid w:val="00695CB4"/>
    <w:rsid w:val="00696C14"/>
    <w:rsid w:val="00697877"/>
    <w:rsid w:val="00697F99"/>
    <w:rsid w:val="006A1F56"/>
    <w:rsid w:val="006A2B84"/>
    <w:rsid w:val="006A4D51"/>
    <w:rsid w:val="006A572C"/>
    <w:rsid w:val="006A5B90"/>
    <w:rsid w:val="006A5C57"/>
    <w:rsid w:val="006A7247"/>
    <w:rsid w:val="006B0A21"/>
    <w:rsid w:val="006B1011"/>
    <w:rsid w:val="006B14DF"/>
    <w:rsid w:val="006B2165"/>
    <w:rsid w:val="006B2C63"/>
    <w:rsid w:val="006B3572"/>
    <w:rsid w:val="006B3BC3"/>
    <w:rsid w:val="006B6DE1"/>
    <w:rsid w:val="006C1087"/>
    <w:rsid w:val="006C2065"/>
    <w:rsid w:val="006C2232"/>
    <w:rsid w:val="006C2839"/>
    <w:rsid w:val="006C328B"/>
    <w:rsid w:val="006C52FE"/>
    <w:rsid w:val="006C62E8"/>
    <w:rsid w:val="006C6876"/>
    <w:rsid w:val="006C6B0E"/>
    <w:rsid w:val="006C7538"/>
    <w:rsid w:val="006C767B"/>
    <w:rsid w:val="006D013F"/>
    <w:rsid w:val="006D182D"/>
    <w:rsid w:val="006D220D"/>
    <w:rsid w:val="006D299B"/>
    <w:rsid w:val="006D4579"/>
    <w:rsid w:val="006D71B4"/>
    <w:rsid w:val="006E0430"/>
    <w:rsid w:val="006E2B03"/>
    <w:rsid w:val="006E4D7E"/>
    <w:rsid w:val="006E7284"/>
    <w:rsid w:val="006E7F30"/>
    <w:rsid w:val="006F1065"/>
    <w:rsid w:val="006F2862"/>
    <w:rsid w:val="006F31E9"/>
    <w:rsid w:val="006F6D26"/>
    <w:rsid w:val="00700CAA"/>
    <w:rsid w:val="007030DD"/>
    <w:rsid w:val="00703101"/>
    <w:rsid w:val="00703AC4"/>
    <w:rsid w:val="00703D6C"/>
    <w:rsid w:val="00703F36"/>
    <w:rsid w:val="007049B6"/>
    <w:rsid w:val="00705A8E"/>
    <w:rsid w:val="00705F62"/>
    <w:rsid w:val="00706306"/>
    <w:rsid w:val="0071374B"/>
    <w:rsid w:val="007160B4"/>
    <w:rsid w:val="00717415"/>
    <w:rsid w:val="0072182F"/>
    <w:rsid w:val="00721F03"/>
    <w:rsid w:val="007223C2"/>
    <w:rsid w:val="00722904"/>
    <w:rsid w:val="00723085"/>
    <w:rsid w:val="007256BD"/>
    <w:rsid w:val="00726C6F"/>
    <w:rsid w:val="007271AF"/>
    <w:rsid w:val="00731BA8"/>
    <w:rsid w:val="00731D1C"/>
    <w:rsid w:val="00732A78"/>
    <w:rsid w:val="007365A8"/>
    <w:rsid w:val="007405FF"/>
    <w:rsid w:val="00742030"/>
    <w:rsid w:val="007425F9"/>
    <w:rsid w:val="007435FF"/>
    <w:rsid w:val="007441D3"/>
    <w:rsid w:val="007445A5"/>
    <w:rsid w:val="0074591E"/>
    <w:rsid w:val="00747CA8"/>
    <w:rsid w:val="00750584"/>
    <w:rsid w:val="00750936"/>
    <w:rsid w:val="00750C2C"/>
    <w:rsid w:val="0075275A"/>
    <w:rsid w:val="00753250"/>
    <w:rsid w:val="0075600A"/>
    <w:rsid w:val="00761731"/>
    <w:rsid w:val="007617FE"/>
    <w:rsid w:val="00761CC1"/>
    <w:rsid w:val="00762E76"/>
    <w:rsid w:val="0076312D"/>
    <w:rsid w:val="007652CA"/>
    <w:rsid w:val="00765C5F"/>
    <w:rsid w:val="00770F45"/>
    <w:rsid w:val="00771A84"/>
    <w:rsid w:val="00772020"/>
    <w:rsid w:val="007724D0"/>
    <w:rsid w:val="00773BA2"/>
    <w:rsid w:val="00780902"/>
    <w:rsid w:val="00781476"/>
    <w:rsid w:val="007846BD"/>
    <w:rsid w:val="007855DE"/>
    <w:rsid w:val="00785F16"/>
    <w:rsid w:val="007860F4"/>
    <w:rsid w:val="0078715A"/>
    <w:rsid w:val="00787A08"/>
    <w:rsid w:val="00790338"/>
    <w:rsid w:val="007903F5"/>
    <w:rsid w:val="00790746"/>
    <w:rsid w:val="007923A0"/>
    <w:rsid w:val="00793061"/>
    <w:rsid w:val="0079541E"/>
    <w:rsid w:val="007A0178"/>
    <w:rsid w:val="007A1064"/>
    <w:rsid w:val="007A1A70"/>
    <w:rsid w:val="007A1D90"/>
    <w:rsid w:val="007A57F2"/>
    <w:rsid w:val="007B0F98"/>
    <w:rsid w:val="007B2139"/>
    <w:rsid w:val="007B4A3C"/>
    <w:rsid w:val="007B57B4"/>
    <w:rsid w:val="007B5BDA"/>
    <w:rsid w:val="007B7E3E"/>
    <w:rsid w:val="007C0BE6"/>
    <w:rsid w:val="007C0F3B"/>
    <w:rsid w:val="007C317B"/>
    <w:rsid w:val="007C3776"/>
    <w:rsid w:val="007C4298"/>
    <w:rsid w:val="007C44C7"/>
    <w:rsid w:val="007C590D"/>
    <w:rsid w:val="007C6668"/>
    <w:rsid w:val="007C6B5A"/>
    <w:rsid w:val="007C6D3C"/>
    <w:rsid w:val="007D09C8"/>
    <w:rsid w:val="007D1BA0"/>
    <w:rsid w:val="007D200E"/>
    <w:rsid w:val="007D443E"/>
    <w:rsid w:val="007D5A4E"/>
    <w:rsid w:val="007E01EC"/>
    <w:rsid w:val="007E1CC5"/>
    <w:rsid w:val="007E1D52"/>
    <w:rsid w:val="007E2214"/>
    <w:rsid w:val="007E2990"/>
    <w:rsid w:val="007E4003"/>
    <w:rsid w:val="007E5D81"/>
    <w:rsid w:val="007E607D"/>
    <w:rsid w:val="007E641F"/>
    <w:rsid w:val="007E78CC"/>
    <w:rsid w:val="007F0CA4"/>
    <w:rsid w:val="007F198B"/>
    <w:rsid w:val="007F25C5"/>
    <w:rsid w:val="007F3592"/>
    <w:rsid w:val="007F35FD"/>
    <w:rsid w:val="007F608F"/>
    <w:rsid w:val="007F62E7"/>
    <w:rsid w:val="007F6D4D"/>
    <w:rsid w:val="007F7CE4"/>
    <w:rsid w:val="00800171"/>
    <w:rsid w:val="00800EC8"/>
    <w:rsid w:val="0080172D"/>
    <w:rsid w:val="00801DDE"/>
    <w:rsid w:val="0080278B"/>
    <w:rsid w:val="008057A3"/>
    <w:rsid w:val="008060F8"/>
    <w:rsid w:val="00806183"/>
    <w:rsid w:val="00806A02"/>
    <w:rsid w:val="00806D68"/>
    <w:rsid w:val="00807576"/>
    <w:rsid w:val="00811DCB"/>
    <w:rsid w:val="00811ED8"/>
    <w:rsid w:val="00813919"/>
    <w:rsid w:val="00813E41"/>
    <w:rsid w:val="008144DE"/>
    <w:rsid w:val="008160A5"/>
    <w:rsid w:val="00816224"/>
    <w:rsid w:val="008177E2"/>
    <w:rsid w:val="008228C6"/>
    <w:rsid w:val="00823C01"/>
    <w:rsid w:val="00826156"/>
    <w:rsid w:val="00827370"/>
    <w:rsid w:val="00831967"/>
    <w:rsid w:val="00831A8F"/>
    <w:rsid w:val="00832E0D"/>
    <w:rsid w:val="00833783"/>
    <w:rsid w:val="00833FEA"/>
    <w:rsid w:val="00834578"/>
    <w:rsid w:val="00834EAF"/>
    <w:rsid w:val="00837883"/>
    <w:rsid w:val="00837D2E"/>
    <w:rsid w:val="008410E4"/>
    <w:rsid w:val="008411D0"/>
    <w:rsid w:val="00841540"/>
    <w:rsid w:val="008415FE"/>
    <w:rsid w:val="008416CA"/>
    <w:rsid w:val="0084192A"/>
    <w:rsid w:val="00842E9D"/>
    <w:rsid w:val="00850032"/>
    <w:rsid w:val="00850180"/>
    <w:rsid w:val="00852636"/>
    <w:rsid w:val="008545D8"/>
    <w:rsid w:val="00854996"/>
    <w:rsid w:val="00856AAD"/>
    <w:rsid w:val="0085725B"/>
    <w:rsid w:val="008604FA"/>
    <w:rsid w:val="00861168"/>
    <w:rsid w:val="00861626"/>
    <w:rsid w:val="00861EF7"/>
    <w:rsid w:val="00864D7C"/>
    <w:rsid w:val="00864F26"/>
    <w:rsid w:val="008668C2"/>
    <w:rsid w:val="00870008"/>
    <w:rsid w:val="00870311"/>
    <w:rsid w:val="008707BF"/>
    <w:rsid w:val="00870D1E"/>
    <w:rsid w:val="00870F82"/>
    <w:rsid w:val="008727BC"/>
    <w:rsid w:val="00874D91"/>
    <w:rsid w:val="00874EFD"/>
    <w:rsid w:val="00875498"/>
    <w:rsid w:val="00875DC6"/>
    <w:rsid w:val="00876CE6"/>
    <w:rsid w:val="008817FC"/>
    <w:rsid w:val="00883D53"/>
    <w:rsid w:val="00883F2F"/>
    <w:rsid w:val="00891096"/>
    <w:rsid w:val="00893671"/>
    <w:rsid w:val="00897F92"/>
    <w:rsid w:val="008A1777"/>
    <w:rsid w:val="008A51C6"/>
    <w:rsid w:val="008A5611"/>
    <w:rsid w:val="008A6594"/>
    <w:rsid w:val="008B1821"/>
    <w:rsid w:val="008B1C82"/>
    <w:rsid w:val="008B28C3"/>
    <w:rsid w:val="008B3657"/>
    <w:rsid w:val="008C0683"/>
    <w:rsid w:val="008C184A"/>
    <w:rsid w:val="008C2151"/>
    <w:rsid w:val="008C271A"/>
    <w:rsid w:val="008C3418"/>
    <w:rsid w:val="008C5F9A"/>
    <w:rsid w:val="008D0259"/>
    <w:rsid w:val="008D2805"/>
    <w:rsid w:val="008D2D3F"/>
    <w:rsid w:val="008D3841"/>
    <w:rsid w:val="008D4A12"/>
    <w:rsid w:val="008D6C18"/>
    <w:rsid w:val="008D7B62"/>
    <w:rsid w:val="008E07E2"/>
    <w:rsid w:val="008E0EFC"/>
    <w:rsid w:val="008E4476"/>
    <w:rsid w:val="008E76E1"/>
    <w:rsid w:val="008E7845"/>
    <w:rsid w:val="008F0273"/>
    <w:rsid w:val="008F0840"/>
    <w:rsid w:val="008F362D"/>
    <w:rsid w:val="008F3C83"/>
    <w:rsid w:val="008F706B"/>
    <w:rsid w:val="008F7FEF"/>
    <w:rsid w:val="009003F2"/>
    <w:rsid w:val="00902D63"/>
    <w:rsid w:val="00905BCA"/>
    <w:rsid w:val="00910D16"/>
    <w:rsid w:val="00912766"/>
    <w:rsid w:val="00912885"/>
    <w:rsid w:val="00916933"/>
    <w:rsid w:val="0091718C"/>
    <w:rsid w:val="0091734B"/>
    <w:rsid w:val="009177E2"/>
    <w:rsid w:val="0092185F"/>
    <w:rsid w:val="00921AB7"/>
    <w:rsid w:val="009223DC"/>
    <w:rsid w:val="00922E42"/>
    <w:rsid w:val="0092672B"/>
    <w:rsid w:val="0093029F"/>
    <w:rsid w:val="009303AD"/>
    <w:rsid w:val="009304DD"/>
    <w:rsid w:val="009342C4"/>
    <w:rsid w:val="0093478A"/>
    <w:rsid w:val="0093673B"/>
    <w:rsid w:val="009376D7"/>
    <w:rsid w:val="00937ECA"/>
    <w:rsid w:val="009402AE"/>
    <w:rsid w:val="00940707"/>
    <w:rsid w:val="00940999"/>
    <w:rsid w:val="00942133"/>
    <w:rsid w:val="009422C7"/>
    <w:rsid w:val="00942CE7"/>
    <w:rsid w:val="00943171"/>
    <w:rsid w:val="009438B9"/>
    <w:rsid w:val="0094448C"/>
    <w:rsid w:val="009450CC"/>
    <w:rsid w:val="00950F49"/>
    <w:rsid w:val="0095124E"/>
    <w:rsid w:val="00952486"/>
    <w:rsid w:val="00952A3E"/>
    <w:rsid w:val="00952F57"/>
    <w:rsid w:val="0095619B"/>
    <w:rsid w:val="009564D2"/>
    <w:rsid w:val="00957EFA"/>
    <w:rsid w:val="00962A85"/>
    <w:rsid w:val="009635DF"/>
    <w:rsid w:val="00963A6E"/>
    <w:rsid w:val="00963D33"/>
    <w:rsid w:val="00964B91"/>
    <w:rsid w:val="009711BA"/>
    <w:rsid w:val="009712E5"/>
    <w:rsid w:val="00972091"/>
    <w:rsid w:val="00972A12"/>
    <w:rsid w:val="00974A1F"/>
    <w:rsid w:val="00974FEE"/>
    <w:rsid w:val="009752E2"/>
    <w:rsid w:val="00975320"/>
    <w:rsid w:val="00976CCF"/>
    <w:rsid w:val="00981AA1"/>
    <w:rsid w:val="00982104"/>
    <w:rsid w:val="00983E59"/>
    <w:rsid w:val="00984B99"/>
    <w:rsid w:val="00985F34"/>
    <w:rsid w:val="00987B51"/>
    <w:rsid w:val="00987DA2"/>
    <w:rsid w:val="00991222"/>
    <w:rsid w:val="00991741"/>
    <w:rsid w:val="00992126"/>
    <w:rsid w:val="00995EB2"/>
    <w:rsid w:val="00997B9D"/>
    <w:rsid w:val="00997C97"/>
    <w:rsid w:val="009A00B7"/>
    <w:rsid w:val="009A185F"/>
    <w:rsid w:val="009A4240"/>
    <w:rsid w:val="009A5508"/>
    <w:rsid w:val="009A63D8"/>
    <w:rsid w:val="009A64C0"/>
    <w:rsid w:val="009B206B"/>
    <w:rsid w:val="009B239A"/>
    <w:rsid w:val="009B4012"/>
    <w:rsid w:val="009B579E"/>
    <w:rsid w:val="009B5BC6"/>
    <w:rsid w:val="009B7F80"/>
    <w:rsid w:val="009C17F2"/>
    <w:rsid w:val="009C7E0E"/>
    <w:rsid w:val="009D0908"/>
    <w:rsid w:val="009D12CB"/>
    <w:rsid w:val="009D13B3"/>
    <w:rsid w:val="009D41AE"/>
    <w:rsid w:val="009D6AAF"/>
    <w:rsid w:val="009E197A"/>
    <w:rsid w:val="009E2AF4"/>
    <w:rsid w:val="009E4C49"/>
    <w:rsid w:val="009E5A1A"/>
    <w:rsid w:val="009E5FE1"/>
    <w:rsid w:val="009E6E0F"/>
    <w:rsid w:val="009E776C"/>
    <w:rsid w:val="009F19E7"/>
    <w:rsid w:val="009F2944"/>
    <w:rsid w:val="009F456A"/>
    <w:rsid w:val="009F6039"/>
    <w:rsid w:val="009F6E82"/>
    <w:rsid w:val="00A01F25"/>
    <w:rsid w:val="00A02220"/>
    <w:rsid w:val="00A0391D"/>
    <w:rsid w:val="00A03BB4"/>
    <w:rsid w:val="00A042AB"/>
    <w:rsid w:val="00A0475C"/>
    <w:rsid w:val="00A051FB"/>
    <w:rsid w:val="00A106D3"/>
    <w:rsid w:val="00A108EC"/>
    <w:rsid w:val="00A10F56"/>
    <w:rsid w:val="00A113F2"/>
    <w:rsid w:val="00A11A18"/>
    <w:rsid w:val="00A15290"/>
    <w:rsid w:val="00A15663"/>
    <w:rsid w:val="00A15FDF"/>
    <w:rsid w:val="00A160C4"/>
    <w:rsid w:val="00A16B22"/>
    <w:rsid w:val="00A16CBF"/>
    <w:rsid w:val="00A170A7"/>
    <w:rsid w:val="00A20770"/>
    <w:rsid w:val="00A25592"/>
    <w:rsid w:val="00A25C32"/>
    <w:rsid w:val="00A27A35"/>
    <w:rsid w:val="00A31CF6"/>
    <w:rsid w:val="00A3282F"/>
    <w:rsid w:val="00A33F15"/>
    <w:rsid w:val="00A343B7"/>
    <w:rsid w:val="00A359D4"/>
    <w:rsid w:val="00A37ADD"/>
    <w:rsid w:val="00A43357"/>
    <w:rsid w:val="00A44E7B"/>
    <w:rsid w:val="00A461D7"/>
    <w:rsid w:val="00A504D5"/>
    <w:rsid w:val="00A50CFF"/>
    <w:rsid w:val="00A5236D"/>
    <w:rsid w:val="00A527D1"/>
    <w:rsid w:val="00A529A8"/>
    <w:rsid w:val="00A54131"/>
    <w:rsid w:val="00A5621D"/>
    <w:rsid w:val="00A64792"/>
    <w:rsid w:val="00A64892"/>
    <w:rsid w:val="00A652F1"/>
    <w:rsid w:val="00A654EC"/>
    <w:rsid w:val="00A67C88"/>
    <w:rsid w:val="00A705B9"/>
    <w:rsid w:val="00A70702"/>
    <w:rsid w:val="00A711D2"/>
    <w:rsid w:val="00A72BFD"/>
    <w:rsid w:val="00A734F3"/>
    <w:rsid w:val="00A736ED"/>
    <w:rsid w:val="00A75305"/>
    <w:rsid w:val="00A7538A"/>
    <w:rsid w:val="00A75444"/>
    <w:rsid w:val="00A8071C"/>
    <w:rsid w:val="00A809C4"/>
    <w:rsid w:val="00A80AB5"/>
    <w:rsid w:val="00A81313"/>
    <w:rsid w:val="00A82A51"/>
    <w:rsid w:val="00A83146"/>
    <w:rsid w:val="00A837C5"/>
    <w:rsid w:val="00A8451F"/>
    <w:rsid w:val="00A85D81"/>
    <w:rsid w:val="00A869F3"/>
    <w:rsid w:val="00A87C1F"/>
    <w:rsid w:val="00A90DD8"/>
    <w:rsid w:val="00A951AD"/>
    <w:rsid w:val="00A95596"/>
    <w:rsid w:val="00A96E14"/>
    <w:rsid w:val="00A9798A"/>
    <w:rsid w:val="00AA082C"/>
    <w:rsid w:val="00AA0A29"/>
    <w:rsid w:val="00AA0A8C"/>
    <w:rsid w:val="00AA4A11"/>
    <w:rsid w:val="00AA6D91"/>
    <w:rsid w:val="00AA7022"/>
    <w:rsid w:val="00AB0A0B"/>
    <w:rsid w:val="00AB17F1"/>
    <w:rsid w:val="00AB1F8B"/>
    <w:rsid w:val="00AB219A"/>
    <w:rsid w:val="00AB3D0B"/>
    <w:rsid w:val="00AB47C5"/>
    <w:rsid w:val="00AB492F"/>
    <w:rsid w:val="00AB71B3"/>
    <w:rsid w:val="00AB73E5"/>
    <w:rsid w:val="00AC107E"/>
    <w:rsid w:val="00AC137B"/>
    <w:rsid w:val="00AC1588"/>
    <w:rsid w:val="00AC38A2"/>
    <w:rsid w:val="00AC60B5"/>
    <w:rsid w:val="00AC728E"/>
    <w:rsid w:val="00AD0333"/>
    <w:rsid w:val="00AD199A"/>
    <w:rsid w:val="00AD5FB0"/>
    <w:rsid w:val="00AD63DE"/>
    <w:rsid w:val="00AD72D3"/>
    <w:rsid w:val="00AE093C"/>
    <w:rsid w:val="00AE26B4"/>
    <w:rsid w:val="00AE4EB2"/>
    <w:rsid w:val="00AE5725"/>
    <w:rsid w:val="00AF2462"/>
    <w:rsid w:val="00AF29A2"/>
    <w:rsid w:val="00AF3146"/>
    <w:rsid w:val="00AF3552"/>
    <w:rsid w:val="00AF4001"/>
    <w:rsid w:val="00AF4365"/>
    <w:rsid w:val="00AF5201"/>
    <w:rsid w:val="00AF571B"/>
    <w:rsid w:val="00AF686D"/>
    <w:rsid w:val="00AF6E23"/>
    <w:rsid w:val="00AF7C0D"/>
    <w:rsid w:val="00B001A6"/>
    <w:rsid w:val="00B010F0"/>
    <w:rsid w:val="00B029A7"/>
    <w:rsid w:val="00B031FD"/>
    <w:rsid w:val="00B03CB2"/>
    <w:rsid w:val="00B04B4C"/>
    <w:rsid w:val="00B065F6"/>
    <w:rsid w:val="00B0687B"/>
    <w:rsid w:val="00B105B1"/>
    <w:rsid w:val="00B10890"/>
    <w:rsid w:val="00B11144"/>
    <w:rsid w:val="00B122C6"/>
    <w:rsid w:val="00B1334F"/>
    <w:rsid w:val="00B14C16"/>
    <w:rsid w:val="00B15866"/>
    <w:rsid w:val="00B15F47"/>
    <w:rsid w:val="00B16CBE"/>
    <w:rsid w:val="00B175F9"/>
    <w:rsid w:val="00B17C57"/>
    <w:rsid w:val="00B20A28"/>
    <w:rsid w:val="00B22D27"/>
    <w:rsid w:val="00B257A3"/>
    <w:rsid w:val="00B26F26"/>
    <w:rsid w:val="00B31AE7"/>
    <w:rsid w:val="00B33475"/>
    <w:rsid w:val="00B3394D"/>
    <w:rsid w:val="00B348E7"/>
    <w:rsid w:val="00B34CB4"/>
    <w:rsid w:val="00B34DD6"/>
    <w:rsid w:val="00B35CC3"/>
    <w:rsid w:val="00B37A5D"/>
    <w:rsid w:val="00B37C09"/>
    <w:rsid w:val="00B45D4F"/>
    <w:rsid w:val="00B460AF"/>
    <w:rsid w:val="00B50B92"/>
    <w:rsid w:val="00B5254C"/>
    <w:rsid w:val="00B53D7C"/>
    <w:rsid w:val="00B54DFD"/>
    <w:rsid w:val="00B550F0"/>
    <w:rsid w:val="00B55241"/>
    <w:rsid w:val="00B57924"/>
    <w:rsid w:val="00B57ABC"/>
    <w:rsid w:val="00B60846"/>
    <w:rsid w:val="00B60AC2"/>
    <w:rsid w:val="00B63FBA"/>
    <w:rsid w:val="00B65D62"/>
    <w:rsid w:val="00B673A5"/>
    <w:rsid w:val="00B6750D"/>
    <w:rsid w:val="00B707D0"/>
    <w:rsid w:val="00B73382"/>
    <w:rsid w:val="00B7573B"/>
    <w:rsid w:val="00B758A8"/>
    <w:rsid w:val="00B76183"/>
    <w:rsid w:val="00B77388"/>
    <w:rsid w:val="00B81BD2"/>
    <w:rsid w:val="00B837B0"/>
    <w:rsid w:val="00B83DF0"/>
    <w:rsid w:val="00B847BC"/>
    <w:rsid w:val="00B852EC"/>
    <w:rsid w:val="00B90295"/>
    <w:rsid w:val="00B9482C"/>
    <w:rsid w:val="00B95681"/>
    <w:rsid w:val="00B970EF"/>
    <w:rsid w:val="00BA0490"/>
    <w:rsid w:val="00BA0A9E"/>
    <w:rsid w:val="00BA16E8"/>
    <w:rsid w:val="00BA1BA9"/>
    <w:rsid w:val="00BA41F8"/>
    <w:rsid w:val="00BA616A"/>
    <w:rsid w:val="00BB007E"/>
    <w:rsid w:val="00BB0646"/>
    <w:rsid w:val="00BB2FD4"/>
    <w:rsid w:val="00BB3A49"/>
    <w:rsid w:val="00BB3BA5"/>
    <w:rsid w:val="00BB3BDE"/>
    <w:rsid w:val="00BB497F"/>
    <w:rsid w:val="00BB55A8"/>
    <w:rsid w:val="00BB6C27"/>
    <w:rsid w:val="00BB6E98"/>
    <w:rsid w:val="00BB73A0"/>
    <w:rsid w:val="00BC1A2D"/>
    <w:rsid w:val="00BC1B23"/>
    <w:rsid w:val="00BC275F"/>
    <w:rsid w:val="00BC2C7D"/>
    <w:rsid w:val="00BC2F32"/>
    <w:rsid w:val="00BC49C6"/>
    <w:rsid w:val="00BD2E51"/>
    <w:rsid w:val="00BD6510"/>
    <w:rsid w:val="00BD6E5B"/>
    <w:rsid w:val="00BD7438"/>
    <w:rsid w:val="00BE00BE"/>
    <w:rsid w:val="00BE086C"/>
    <w:rsid w:val="00BE0ABD"/>
    <w:rsid w:val="00BE186F"/>
    <w:rsid w:val="00BE3660"/>
    <w:rsid w:val="00BE516E"/>
    <w:rsid w:val="00BE7D56"/>
    <w:rsid w:val="00BF3268"/>
    <w:rsid w:val="00BF713F"/>
    <w:rsid w:val="00C02CCD"/>
    <w:rsid w:val="00C02F55"/>
    <w:rsid w:val="00C07777"/>
    <w:rsid w:val="00C100F2"/>
    <w:rsid w:val="00C10E1E"/>
    <w:rsid w:val="00C1151E"/>
    <w:rsid w:val="00C11B3D"/>
    <w:rsid w:val="00C127FC"/>
    <w:rsid w:val="00C13637"/>
    <w:rsid w:val="00C16236"/>
    <w:rsid w:val="00C17147"/>
    <w:rsid w:val="00C203A3"/>
    <w:rsid w:val="00C203AC"/>
    <w:rsid w:val="00C219EC"/>
    <w:rsid w:val="00C22065"/>
    <w:rsid w:val="00C22319"/>
    <w:rsid w:val="00C22696"/>
    <w:rsid w:val="00C23374"/>
    <w:rsid w:val="00C23959"/>
    <w:rsid w:val="00C27FAE"/>
    <w:rsid w:val="00C301BE"/>
    <w:rsid w:val="00C30B09"/>
    <w:rsid w:val="00C32849"/>
    <w:rsid w:val="00C3311E"/>
    <w:rsid w:val="00C34CB5"/>
    <w:rsid w:val="00C37188"/>
    <w:rsid w:val="00C37DDD"/>
    <w:rsid w:val="00C4160E"/>
    <w:rsid w:val="00C41720"/>
    <w:rsid w:val="00C42A23"/>
    <w:rsid w:val="00C45EA2"/>
    <w:rsid w:val="00C47BC4"/>
    <w:rsid w:val="00C505AC"/>
    <w:rsid w:val="00C506BF"/>
    <w:rsid w:val="00C51439"/>
    <w:rsid w:val="00C5483B"/>
    <w:rsid w:val="00C54B1D"/>
    <w:rsid w:val="00C54BE9"/>
    <w:rsid w:val="00C566C6"/>
    <w:rsid w:val="00C5732F"/>
    <w:rsid w:val="00C603BF"/>
    <w:rsid w:val="00C61065"/>
    <w:rsid w:val="00C63032"/>
    <w:rsid w:val="00C630AB"/>
    <w:rsid w:val="00C6347F"/>
    <w:rsid w:val="00C6438C"/>
    <w:rsid w:val="00C648AF"/>
    <w:rsid w:val="00C65727"/>
    <w:rsid w:val="00C65759"/>
    <w:rsid w:val="00C65931"/>
    <w:rsid w:val="00C660C1"/>
    <w:rsid w:val="00C66473"/>
    <w:rsid w:val="00C669DA"/>
    <w:rsid w:val="00C704DE"/>
    <w:rsid w:val="00C720C5"/>
    <w:rsid w:val="00C73102"/>
    <w:rsid w:val="00C74401"/>
    <w:rsid w:val="00C751F6"/>
    <w:rsid w:val="00C7613C"/>
    <w:rsid w:val="00C83FC7"/>
    <w:rsid w:val="00C8451E"/>
    <w:rsid w:val="00C85603"/>
    <w:rsid w:val="00C85720"/>
    <w:rsid w:val="00C85C47"/>
    <w:rsid w:val="00C87F29"/>
    <w:rsid w:val="00C92C74"/>
    <w:rsid w:val="00C953B0"/>
    <w:rsid w:val="00C96E5E"/>
    <w:rsid w:val="00CA0298"/>
    <w:rsid w:val="00CA1173"/>
    <w:rsid w:val="00CA1ABE"/>
    <w:rsid w:val="00CA1C4D"/>
    <w:rsid w:val="00CA4B4A"/>
    <w:rsid w:val="00CA5A84"/>
    <w:rsid w:val="00CA683A"/>
    <w:rsid w:val="00CA6E41"/>
    <w:rsid w:val="00CA742B"/>
    <w:rsid w:val="00CA767C"/>
    <w:rsid w:val="00CA781C"/>
    <w:rsid w:val="00CB094B"/>
    <w:rsid w:val="00CB1E92"/>
    <w:rsid w:val="00CB3188"/>
    <w:rsid w:val="00CB4122"/>
    <w:rsid w:val="00CB694C"/>
    <w:rsid w:val="00CB6B56"/>
    <w:rsid w:val="00CC234F"/>
    <w:rsid w:val="00CC446A"/>
    <w:rsid w:val="00CC5DD3"/>
    <w:rsid w:val="00CC6633"/>
    <w:rsid w:val="00CD1B8D"/>
    <w:rsid w:val="00CD2D90"/>
    <w:rsid w:val="00CD375D"/>
    <w:rsid w:val="00CD37D8"/>
    <w:rsid w:val="00CD54D2"/>
    <w:rsid w:val="00CD7A0E"/>
    <w:rsid w:val="00CE0641"/>
    <w:rsid w:val="00CE067D"/>
    <w:rsid w:val="00CF0894"/>
    <w:rsid w:val="00CF1981"/>
    <w:rsid w:val="00CF3396"/>
    <w:rsid w:val="00CF665D"/>
    <w:rsid w:val="00CF744C"/>
    <w:rsid w:val="00CF799C"/>
    <w:rsid w:val="00D006E0"/>
    <w:rsid w:val="00D024F8"/>
    <w:rsid w:val="00D03A02"/>
    <w:rsid w:val="00D06F45"/>
    <w:rsid w:val="00D071D0"/>
    <w:rsid w:val="00D103FD"/>
    <w:rsid w:val="00D108FC"/>
    <w:rsid w:val="00D11A00"/>
    <w:rsid w:val="00D14E75"/>
    <w:rsid w:val="00D1505A"/>
    <w:rsid w:val="00D15E50"/>
    <w:rsid w:val="00D1649A"/>
    <w:rsid w:val="00D1660C"/>
    <w:rsid w:val="00D16A89"/>
    <w:rsid w:val="00D16BC5"/>
    <w:rsid w:val="00D16D51"/>
    <w:rsid w:val="00D2025E"/>
    <w:rsid w:val="00D20864"/>
    <w:rsid w:val="00D20FE5"/>
    <w:rsid w:val="00D221E1"/>
    <w:rsid w:val="00D22722"/>
    <w:rsid w:val="00D2383E"/>
    <w:rsid w:val="00D24EF1"/>
    <w:rsid w:val="00D27CAE"/>
    <w:rsid w:val="00D30BA9"/>
    <w:rsid w:val="00D31E9E"/>
    <w:rsid w:val="00D3422F"/>
    <w:rsid w:val="00D409CC"/>
    <w:rsid w:val="00D43CE3"/>
    <w:rsid w:val="00D44F03"/>
    <w:rsid w:val="00D46150"/>
    <w:rsid w:val="00D461C7"/>
    <w:rsid w:val="00D4676E"/>
    <w:rsid w:val="00D51EBD"/>
    <w:rsid w:val="00D56DF4"/>
    <w:rsid w:val="00D570DD"/>
    <w:rsid w:val="00D577A5"/>
    <w:rsid w:val="00D61319"/>
    <w:rsid w:val="00D62FEF"/>
    <w:rsid w:val="00D63AED"/>
    <w:rsid w:val="00D63D99"/>
    <w:rsid w:val="00D657EB"/>
    <w:rsid w:val="00D70BAB"/>
    <w:rsid w:val="00D72664"/>
    <w:rsid w:val="00D7437B"/>
    <w:rsid w:val="00D76721"/>
    <w:rsid w:val="00D76E08"/>
    <w:rsid w:val="00D774AE"/>
    <w:rsid w:val="00D77DFE"/>
    <w:rsid w:val="00D8159C"/>
    <w:rsid w:val="00D8288F"/>
    <w:rsid w:val="00D84619"/>
    <w:rsid w:val="00D902F6"/>
    <w:rsid w:val="00D907A6"/>
    <w:rsid w:val="00D92406"/>
    <w:rsid w:val="00D9260B"/>
    <w:rsid w:val="00D92DBB"/>
    <w:rsid w:val="00D9643C"/>
    <w:rsid w:val="00D96C08"/>
    <w:rsid w:val="00DA070A"/>
    <w:rsid w:val="00DA24B0"/>
    <w:rsid w:val="00DA253F"/>
    <w:rsid w:val="00DA414F"/>
    <w:rsid w:val="00DA4207"/>
    <w:rsid w:val="00DA5308"/>
    <w:rsid w:val="00DA6F40"/>
    <w:rsid w:val="00DB0224"/>
    <w:rsid w:val="00DB1007"/>
    <w:rsid w:val="00DB2AA4"/>
    <w:rsid w:val="00DB2D64"/>
    <w:rsid w:val="00DB4A52"/>
    <w:rsid w:val="00DB527F"/>
    <w:rsid w:val="00DB57AA"/>
    <w:rsid w:val="00DB6A0A"/>
    <w:rsid w:val="00DC445E"/>
    <w:rsid w:val="00DC4A17"/>
    <w:rsid w:val="00DC54FC"/>
    <w:rsid w:val="00DC5874"/>
    <w:rsid w:val="00DC6559"/>
    <w:rsid w:val="00DC7491"/>
    <w:rsid w:val="00DC7772"/>
    <w:rsid w:val="00DD0463"/>
    <w:rsid w:val="00DD08CB"/>
    <w:rsid w:val="00DD0C70"/>
    <w:rsid w:val="00DD1BF2"/>
    <w:rsid w:val="00DD2D21"/>
    <w:rsid w:val="00DD3046"/>
    <w:rsid w:val="00DD353A"/>
    <w:rsid w:val="00DD77CB"/>
    <w:rsid w:val="00DE1280"/>
    <w:rsid w:val="00DE1696"/>
    <w:rsid w:val="00DE2CDC"/>
    <w:rsid w:val="00DE2DAF"/>
    <w:rsid w:val="00DE3005"/>
    <w:rsid w:val="00DE4882"/>
    <w:rsid w:val="00DE67FA"/>
    <w:rsid w:val="00DE6AEE"/>
    <w:rsid w:val="00DF25F8"/>
    <w:rsid w:val="00DF5583"/>
    <w:rsid w:val="00DF5EFB"/>
    <w:rsid w:val="00DF613F"/>
    <w:rsid w:val="00E00B74"/>
    <w:rsid w:val="00E00E25"/>
    <w:rsid w:val="00E01A06"/>
    <w:rsid w:val="00E02045"/>
    <w:rsid w:val="00E02DDD"/>
    <w:rsid w:val="00E036CF"/>
    <w:rsid w:val="00E038DA"/>
    <w:rsid w:val="00E04104"/>
    <w:rsid w:val="00E0509E"/>
    <w:rsid w:val="00E05489"/>
    <w:rsid w:val="00E05C85"/>
    <w:rsid w:val="00E06136"/>
    <w:rsid w:val="00E07096"/>
    <w:rsid w:val="00E10818"/>
    <w:rsid w:val="00E1238C"/>
    <w:rsid w:val="00E123BC"/>
    <w:rsid w:val="00E12958"/>
    <w:rsid w:val="00E12C5F"/>
    <w:rsid w:val="00E144D5"/>
    <w:rsid w:val="00E153C5"/>
    <w:rsid w:val="00E15BE2"/>
    <w:rsid w:val="00E1716E"/>
    <w:rsid w:val="00E213FF"/>
    <w:rsid w:val="00E21D11"/>
    <w:rsid w:val="00E22D1A"/>
    <w:rsid w:val="00E27F8D"/>
    <w:rsid w:val="00E30656"/>
    <w:rsid w:val="00E316AD"/>
    <w:rsid w:val="00E31812"/>
    <w:rsid w:val="00E31A4B"/>
    <w:rsid w:val="00E321D1"/>
    <w:rsid w:val="00E3226D"/>
    <w:rsid w:val="00E32320"/>
    <w:rsid w:val="00E323F8"/>
    <w:rsid w:val="00E32800"/>
    <w:rsid w:val="00E339F9"/>
    <w:rsid w:val="00E34B39"/>
    <w:rsid w:val="00E35310"/>
    <w:rsid w:val="00E36923"/>
    <w:rsid w:val="00E37805"/>
    <w:rsid w:val="00E42097"/>
    <w:rsid w:val="00E43F12"/>
    <w:rsid w:val="00E44E98"/>
    <w:rsid w:val="00E4560C"/>
    <w:rsid w:val="00E45F52"/>
    <w:rsid w:val="00E462A6"/>
    <w:rsid w:val="00E47BE3"/>
    <w:rsid w:val="00E47DEB"/>
    <w:rsid w:val="00E50582"/>
    <w:rsid w:val="00E524BC"/>
    <w:rsid w:val="00E52BA9"/>
    <w:rsid w:val="00E53270"/>
    <w:rsid w:val="00E54124"/>
    <w:rsid w:val="00E54384"/>
    <w:rsid w:val="00E54959"/>
    <w:rsid w:val="00E5586C"/>
    <w:rsid w:val="00E5666C"/>
    <w:rsid w:val="00E5713D"/>
    <w:rsid w:val="00E60796"/>
    <w:rsid w:val="00E6569D"/>
    <w:rsid w:val="00E65F51"/>
    <w:rsid w:val="00E67E45"/>
    <w:rsid w:val="00E70A81"/>
    <w:rsid w:val="00E71009"/>
    <w:rsid w:val="00E72133"/>
    <w:rsid w:val="00E744DB"/>
    <w:rsid w:val="00E777DD"/>
    <w:rsid w:val="00E81D9C"/>
    <w:rsid w:val="00E83360"/>
    <w:rsid w:val="00E83D67"/>
    <w:rsid w:val="00E83D9C"/>
    <w:rsid w:val="00E8538D"/>
    <w:rsid w:val="00E85D0B"/>
    <w:rsid w:val="00E867CE"/>
    <w:rsid w:val="00E87D4F"/>
    <w:rsid w:val="00E904BD"/>
    <w:rsid w:val="00E937D5"/>
    <w:rsid w:val="00E938B3"/>
    <w:rsid w:val="00E96B4F"/>
    <w:rsid w:val="00E973FD"/>
    <w:rsid w:val="00EA1834"/>
    <w:rsid w:val="00EA73BF"/>
    <w:rsid w:val="00EA7D82"/>
    <w:rsid w:val="00EB1A92"/>
    <w:rsid w:val="00EB3861"/>
    <w:rsid w:val="00EB4A2A"/>
    <w:rsid w:val="00EB4E24"/>
    <w:rsid w:val="00EB663A"/>
    <w:rsid w:val="00EC1A7E"/>
    <w:rsid w:val="00EC4325"/>
    <w:rsid w:val="00EC48A8"/>
    <w:rsid w:val="00EC4C22"/>
    <w:rsid w:val="00EC66F3"/>
    <w:rsid w:val="00EC756C"/>
    <w:rsid w:val="00ED19F1"/>
    <w:rsid w:val="00ED3184"/>
    <w:rsid w:val="00ED395B"/>
    <w:rsid w:val="00ED3DCC"/>
    <w:rsid w:val="00ED567C"/>
    <w:rsid w:val="00ED6A19"/>
    <w:rsid w:val="00EE11F2"/>
    <w:rsid w:val="00EE198D"/>
    <w:rsid w:val="00EE427E"/>
    <w:rsid w:val="00EE5044"/>
    <w:rsid w:val="00EF1ACA"/>
    <w:rsid w:val="00EF24BB"/>
    <w:rsid w:val="00EF2BB3"/>
    <w:rsid w:val="00EF3C95"/>
    <w:rsid w:val="00EF3EDF"/>
    <w:rsid w:val="00EF5927"/>
    <w:rsid w:val="00EF672F"/>
    <w:rsid w:val="00EF7C80"/>
    <w:rsid w:val="00F00637"/>
    <w:rsid w:val="00F013AE"/>
    <w:rsid w:val="00F029C7"/>
    <w:rsid w:val="00F03865"/>
    <w:rsid w:val="00F0471D"/>
    <w:rsid w:val="00F052E6"/>
    <w:rsid w:val="00F056B7"/>
    <w:rsid w:val="00F064C5"/>
    <w:rsid w:val="00F06A7A"/>
    <w:rsid w:val="00F10F42"/>
    <w:rsid w:val="00F139C9"/>
    <w:rsid w:val="00F14553"/>
    <w:rsid w:val="00F15568"/>
    <w:rsid w:val="00F16124"/>
    <w:rsid w:val="00F16F8C"/>
    <w:rsid w:val="00F20492"/>
    <w:rsid w:val="00F22925"/>
    <w:rsid w:val="00F27896"/>
    <w:rsid w:val="00F279DF"/>
    <w:rsid w:val="00F306EE"/>
    <w:rsid w:val="00F30833"/>
    <w:rsid w:val="00F30ACC"/>
    <w:rsid w:val="00F36405"/>
    <w:rsid w:val="00F36E07"/>
    <w:rsid w:val="00F37078"/>
    <w:rsid w:val="00F4012D"/>
    <w:rsid w:val="00F42743"/>
    <w:rsid w:val="00F43E02"/>
    <w:rsid w:val="00F4628B"/>
    <w:rsid w:val="00F46475"/>
    <w:rsid w:val="00F47467"/>
    <w:rsid w:val="00F52064"/>
    <w:rsid w:val="00F528DD"/>
    <w:rsid w:val="00F532CA"/>
    <w:rsid w:val="00F54E35"/>
    <w:rsid w:val="00F54E4D"/>
    <w:rsid w:val="00F54EF1"/>
    <w:rsid w:val="00F55FE2"/>
    <w:rsid w:val="00F56249"/>
    <w:rsid w:val="00F5722F"/>
    <w:rsid w:val="00F6043E"/>
    <w:rsid w:val="00F60DB0"/>
    <w:rsid w:val="00F6254A"/>
    <w:rsid w:val="00F62EE7"/>
    <w:rsid w:val="00F63103"/>
    <w:rsid w:val="00F65D6C"/>
    <w:rsid w:val="00F6672C"/>
    <w:rsid w:val="00F669FF"/>
    <w:rsid w:val="00F66E73"/>
    <w:rsid w:val="00F71B4F"/>
    <w:rsid w:val="00F71FC1"/>
    <w:rsid w:val="00F74C1A"/>
    <w:rsid w:val="00F75DC5"/>
    <w:rsid w:val="00F76CC4"/>
    <w:rsid w:val="00F802F5"/>
    <w:rsid w:val="00F80BA9"/>
    <w:rsid w:val="00F832F7"/>
    <w:rsid w:val="00F83315"/>
    <w:rsid w:val="00F84246"/>
    <w:rsid w:val="00F84877"/>
    <w:rsid w:val="00F85CDF"/>
    <w:rsid w:val="00F86812"/>
    <w:rsid w:val="00F93CDE"/>
    <w:rsid w:val="00F94346"/>
    <w:rsid w:val="00F95D21"/>
    <w:rsid w:val="00FA0B74"/>
    <w:rsid w:val="00FA143A"/>
    <w:rsid w:val="00FA2E40"/>
    <w:rsid w:val="00FA4F29"/>
    <w:rsid w:val="00FA66B8"/>
    <w:rsid w:val="00FA72F0"/>
    <w:rsid w:val="00FA7DEB"/>
    <w:rsid w:val="00FB0D14"/>
    <w:rsid w:val="00FB22BC"/>
    <w:rsid w:val="00FB2840"/>
    <w:rsid w:val="00FB2A2D"/>
    <w:rsid w:val="00FB387E"/>
    <w:rsid w:val="00FB4368"/>
    <w:rsid w:val="00FB4663"/>
    <w:rsid w:val="00FB476E"/>
    <w:rsid w:val="00FB55AB"/>
    <w:rsid w:val="00FB57AF"/>
    <w:rsid w:val="00FB6A85"/>
    <w:rsid w:val="00FB702E"/>
    <w:rsid w:val="00FB733B"/>
    <w:rsid w:val="00FB7648"/>
    <w:rsid w:val="00FC073F"/>
    <w:rsid w:val="00FC0888"/>
    <w:rsid w:val="00FC13DB"/>
    <w:rsid w:val="00FC3091"/>
    <w:rsid w:val="00FC4FC6"/>
    <w:rsid w:val="00FC5364"/>
    <w:rsid w:val="00FC79AE"/>
    <w:rsid w:val="00FD0C15"/>
    <w:rsid w:val="00FD1CCA"/>
    <w:rsid w:val="00FD395F"/>
    <w:rsid w:val="00FD4E7C"/>
    <w:rsid w:val="00FD5314"/>
    <w:rsid w:val="00FD6653"/>
    <w:rsid w:val="00FD6ED0"/>
    <w:rsid w:val="00FD78FC"/>
    <w:rsid w:val="00FE0C10"/>
    <w:rsid w:val="00FE1028"/>
    <w:rsid w:val="00FE5FCE"/>
    <w:rsid w:val="00FE66E9"/>
    <w:rsid w:val="00FE76DD"/>
    <w:rsid w:val="00FE7DE7"/>
    <w:rsid w:val="00FF0125"/>
    <w:rsid w:val="00FF0F02"/>
    <w:rsid w:val="00FF10DD"/>
    <w:rsid w:val="00FF12AD"/>
    <w:rsid w:val="00FF1577"/>
    <w:rsid w:val="00FF2283"/>
    <w:rsid w:val="00FF32EE"/>
    <w:rsid w:val="00FF5EEB"/>
    <w:rsid w:val="00FF730A"/>
    <w:rsid w:val="00FF7463"/>
    <w:rsid w:val="00FF7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4794D56"/>
  <w15:docId w15:val="{9194497C-FB28-4E1C-9A40-9B3EFD9E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qFormat/>
    <w:rsid w:val="00D16A89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uiPriority w:val="99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uiPriority w:val="99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uiPriority w:val="99"/>
    <w:qFormat/>
    <w:rsid w:val="0080278B"/>
  </w:style>
  <w:style w:type="paragraph" w:customStyle="1" w:styleId="32">
    <w:name w:val="_Заголовок 3"/>
    <w:basedOn w:val="30"/>
    <w:link w:val="33"/>
    <w:qFormat/>
    <w:rsid w:val="00910D16"/>
  </w:style>
  <w:style w:type="paragraph" w:customStyle="1" w:styleId="af7">
    <w:name w:val="_Основной с красной строки"/>
    <w:basedOn w:val="a5"/>
    <w:link w:val="af9"/>
    <w:uiPriority w:val="9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uiPriority w:val="99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910D16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CA742B"/>
    <w:pPr>
      <w:tabs>
        <w:tab w:val="left" w:pos="480"/>
        <w:tab w:val="right" w:leader="dot" w:pos="10205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aliases w:val="Сетка таблицы GR"/>
    <w:basedOn w:val="a7"/>
    <w:uiPriority w:val="39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uiPriority w:val="99"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uiPriority w:val="99"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uiPriority w:val="99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uiPriority w:val="20"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afffff0">
    <w:name w:val="Таблица текст"/>
    <w:basedOn w:val="a5"/>
    <w:uiPriority w:val="99"/>
    <w:rsid w:val="006F6D26"/>
    <w:pPr>
      <w:widowControl/>
      <w:autoSpaceDN/>
      <w:adjustRightInd/>
      <w:spacing w:before="40" w:after="40" w:line="240" w:lineRule="auto"/>
      <w:ind w:left="57" w:right="57"/>
      <w:jc w:val="left"/>
      <w:textAlignment w:val="auto"/>
    </w:pPr>
  </w:style>
  <w:style w:type="character" w:customStyle="1" w:styleId="tx1">
    <w:name w:val="tx1"/>
    <w:rsid w:val="00AB219A"/>
    <w:rPr>
      <w:b/>
      <w:bCs/>
    </w:rPr>
  </w:style>
  <w:style w:type="character" w:customStyle="1" w:styleId="m1">
    <w:name w:val="m1"/>
    <w:basedOn w:val="a6"/>
    <w:rsid w:val="000C620C"/>
    <w:rPr>
      <w:color w:val="0000FF"/>
    </w:rPr>
  </w:style>
  <w:style w:type="paragraph" w:styleId="HTML">
    <w:name w:val="HTML Preformatted"/>
    <w:basedOn w:val="a5"/>
    <w:link w:val="HTML0"/>
    <w:uiPriority w:val="99"/>
    <w:unhideWhenUsed/>
    <w:locked/>
    <w:rsid w:val="00AE4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AE4EB2"/>
    <w:rPr>
      <w:rFonts w:ascii="Courier New" w:hAnsi="Courier New" w:cs="Courier New"/>
    </w:rPr>
  </w:style>
  <w:style w:type="paragraph" w:customStyle="1" w:styleId="b">
    <w:name w:val="b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Courier New" w:hAnsi="Courier New" w:cs="Courier New"/>
      <w:b/>
      <w:bCs/>
      <w:color w:val="FF0000"/>
    </w:rPr>
  </w:style>
  <w:style w:type="paragraph" w:customStyle="1" w:styleId="e">
    <w:name w:val="e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ind w:left="240" w:right="240" w:hanging="240"/>
      <w:jc w:val="left"/>
      <w:textAlignment w:val="auto"/>
    </w:pPr>
  </w:style>
  <w:style w:type="paragraph" w:customStyle="1" w:styleId="k">
    <w:name w:val="k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ind w:left="240" w:right="240" w:hanging="240"/>
      <w:jc w:val="left"/>
      <w:textAlignment w:val="auto"/>
    </w:pPr>
  </w:style>
  <w:style w:type="paragraph" w:customStyle="1" w:styleId="t">
    <w:name w:val="t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990000"/>
    </w:rPr>
  </w:style>
  <w:style w:type="paragraph" w:customStyle="1" w:styleId="xt">
    <w:name w:val="xt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990099"/>
    </w:rPr>
  </w:style>
  <w:style w:type="paragraph" w:customStyle="1" w:styleId="ns">
    <w:name w:val="ns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FF0000"/>
    </w:rPr>
  </w:style>
  <w:style w:type="paragraph" w:customStyle="1" w:styleId="dt">
    <w:name w:val="dt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008000"/>
    </w:rPr>
  </w:style>
  <w:style w:type="paragraph" w:customStyle="1" w:styleId="m">
    <w:name w:val="m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0000FF"/>
    </w:rPr>
  </w:style>
  <w:style w:type="paragraph" w:customStyle="1" w:styleId="tx">
    <w:name w:val="tx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b/>
      <w:bCs/>
    </w:rPr>
  </w:style>
  <w:style w:type="paragraph" w:customStyle="1" w:styleId="db">
    <w:name w:val="db"/>
    <w:basedOn w:val="a5"/>
    <w:rsid w:val="00AE4EB2"/>
    <w:pPr>
      <w:widowControl/>
      <w:pBdr>
        <w:left w:val="single" w:sz="6" w:space="4" w:color="CCCCCC"/>
      </w:pBdr>
      <w:autoSpaceDN/>
      <w:adjustRightInd/>
      <w:spacing w:line="240" w:lineRule="auto"/>
      <w:ind w:left="240"/>
      <w:jc w:val="left"/>
      <w:textAlignment w:val="auto"/>
    </w:pPr>
    <w:rPr>
      <w:rFonts w:ascii="Courier" w:hAnsi="Courier"/>
    </w:rPr>
  </w:style>
  <w:style w:type="paragraph" w:customStyle="1" w:styleId="di">
    <w:name w:val="di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Courier" w:hAnsi="Courier"/>
    </w:rPr>
  </w:style>
  <w:style w:type="paragraph" w:customStyle="1" w:styleId="d">
    <w:name w:val="d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0000FF"/>
    </w:rPr>
  </w:style>
  <w:style w:type="paragraph" w:customStyle="1" w:styleId="pi">
    <w:name w:val="pi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0000FF"/>
    </w:rPr>
  </w:style>
  <w:style w:type="paragraph" w:customStyle="1" w:styleId="cb">
    <w:name w:val="cb"/>
    <w:basedOn w:val="a5"/>
    <w:rsid w:val="00AE4EB2"/>
    <w:pPr>
      <w:widowControl/>
      <w:autoSpaceDN/>
      <w:adjustRightInd/>
      <w:spacing w:line="240" w:lineRule="auto"/>
      <w:ind w:left="240"/>
      <w:jc w:val="left"/>
      <w:textAlignment w:val="auto"/>
    </w:pPr>
    <w:rPr>
      <w:rFonts w:ascii="Courier" w:hAnsi="Courier"/>
      <w:color w:val="888888"/>
    </w:rPr>
  </w:style>
  <w:style w:type="paragraph" w:customStyle="1" w:styleId="ci">
    <w:name w:val="ci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Courier" w:hAnsi="Courier"/>
      <w:color w:val="888888"/>
    </w:rPr>
  </w:style>
  <w:style w:type="character" w:customStyle="1" w:styleId="pi1">
    <w:name w:val="pi1"/>
    <w:basedOn w:val="a6"/>
    <w:rsid w:val="00AE4EB2"/>
    <w:rPr>
      <w:color w:val="0000FF"/>
    </w:rPr>
  </w:style>
  <w:style w:type="character" w:styleId="afffff1">
    <w:name w:val="FollowedHyperlink"/>
    <w:basedOn w:val="a6"/>
    <w:uiPriority w:val="99"/>
    <w:semiHidden/>
    <w:unhideWhenUsed/>
    <w:locked/>
    <w:rsid w:val="00AE4EB2"/>
    <w:rPr>
      <w:color w:val="800080"/>
      <w:u w:val="single"/>
    </w:rPr>
  </w:style>
  <w:style w:type="character" w:customStyle="1" w:styleId="t1">
    <w:name w:val="t1"/>
    <w:basedOn w:val="a6"/>
    <w:rsid w:val="00AE4EB2"/>
    <w:rPr>
      <w:color w:val="990000"/>
    </w:rPr>
  </w:style>
  <w:style w:type="character" w:customStyle="1" w:styleId="ns1">
    <w:name w:val="ns1"/>
    <w:basedOn w:val="a6"/>
    <w:rsid w:val="00AE4EB2"/>
    <w:rPr>
      <w:color w:val="FF0000"/>
    </w:rPr>
  </w:style>
  <w:style w:type="character" w:customStyle="1" w:styleId="b1">
    <w:name w:val="b1"/>
    <w:basedOn w:val="a6"/>
    <w:rsid w:val="00AE4EB2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proptype">
    <w:name w:val="proptype"/>
    <w:basedOn w:val="a6"/>
    <w:rsid w:val="003172D6"/>
  </w:style>
  <w:style w:type="character" w:customStyle="1" w:styleId="propname">
    <w:name w:val="propname"/>
    <w:basedOn w:val="a6"/>
    <w:rsid w:val="003172D6"/>
  </w:style>
  <w:style w:type="character" w:customStyle="1" w:styleId="propdesc">
    <w:name w:val="propdesc"/>
    <w:basedOn w:val="a6"/>
    <w:rsid w:val="003172D6"/>
  </w:style>
  <w:style w:type="character" w:customStyle="1" w:styleId="1f1">
    <w:name w:val="Строгий1"/>
    <w:basedOn w:val="a6"/>
    <w:rsid w:val="003172D6"/>
  </w:style>
  <w:style w:type="character" w:customStyle="1" w:styleId="model-signature">
    <w:name w:val="model-signature"/>
    <w:basedOn w:val="a6"/>
    <w:rsid w:val="006D299B"/>
  </w:style>
  <w:style w:type="character" w:customStyle="1" w:styleId="httpmethod">
    <w:name w:val="http_method"/>
    <w:basedOn w:val="a6"/>
    <w:rsid w:val="00AF5201"/>
  </w:style>
  <w:style w:type="character" w:customStyle="1" w:styleId="path">
    <w:name w:val="path"/>
    <w:basedOn w:val="a6"/>
    <w:rsid w:val="00AF5201"/>
  </w:style>
  <w:style w:type="character" w:styleId="HTML1">
    <w:name w:val="HTML Code"/>
    <w:basedOn w:val="a6"/>
    <w:uiPriority w:val="99"/>
    <w:semiHidden/>
    <w:unhideWhenUsed/>
    <w:locked/>
    <w:rsid w:val="00B04B4C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6"/>
    <w:rsid w:val="00B04B4C"/>
  </w:style>
  <w:style w:type="character" w:customStyle="1" w:styleId="value">
    <w:name w:val="value"/>
    <w:basedOn w:val="a6"/>
    <w:rsid w:val="00B04B4C"/>
  </w:style>
  <w:style w:type="character" w:customStyle="1" w:styleId="string">
    <w:name w:val="string"/>
    <w:basedOn w:val="a6"/>
    <w:rsid w:val="00B04B4C"/>
  </w:style>
  <w:style w:type="character" w:customStyle="1" w:styleId="number">
    <w:name w:val="number"/>
    <w:basedOn w:val="a6"/>
    <w:rsid w:val="00B04B4C"/>
  </w:style>
  <w:style w:type="character" w:customStyle="1" w:styleId="1f2">
    <w:name w:val="Неразрешенное упоминание1"/>
    <w:basedOn w:val="a6"/>
    <w:uiPriority w:val="99"/>
    <w:semiHidden/>
    <w:unhideWhenUsed/>
    <w:rsid w:val="008C5F9A"/>
    <w:rPr>
      <w:color w:val="605E5C"/>
      <w:shd w:val="clear" w:color="auto" w:fill="E1DFDD"/>
    </w:rPr>
  </w:style>
  <w:style w:type="character" w:customStyle="1" w:styleId="url">
    <w:name w:val="url"/>
    <w:basedOn w:val="a6"/>
    <w:rsid w:val="008C5F9A"/>
  </w:style>
  <w:style w:type="character" w:customStyle="1" w:styleId="inner-object">
    <w:name w:val="inner-object"/>
    <w:basedOn w:val="a6"/>
    <w:rsid w:val="008C5F9A"/>
  </w:style>
  <w:style w:type="character" w:customStyle="1" w:styleId="prop">
    <w:name w:val="prop"/>
    <w:basedOn w:val="a6"/>
    <w:rsid w:val="008C5F9A"/>
  </w:style>
  <w:style w:type="character" w:customStyle="1" w:styleId="prop-enum">
    <w:name w:val="prop-enum"/>
    <w:basedOn w:val="a6"/>
    <w:rsid w:val="0056117E"/>
  </w:style>
  <w:style w:type="character" w:customStyle="1" w:styleId="model-titletext">
    <w:name w:val="model-title__text"/>
    <w:basedOn w:val="a6"/>
    <w:rsid w:val="00A25592"/>
  </w:style>
  <w:style w:type="character" w:customStyle="1" w:styleId="prop-type">
    <w:name w:val="prop-type"/>
    <w:basedOn w:val="a6"/>
    <w:rsid w:val="00C8451E"/>
  </w:style>
  <w:style w:type="character" w:customStyle="1" w:styleId="opblock-summary-path">
    <w:name w:val="opblock-summary-path"/>
    <w:basedOn w:val="a6"/>
    <w:rsid w:val="00202F41"/>
  </w:style>
  <w:style w:type="character" w:customStyle="1" w:styleId="ds-caption">
    <w:name w:val="ds-caption"/>
    <w:basedOn w:val="a6"/>
    <w:rsid w:val="003F2808"/>
  </w:style>
  <w:style w:type="character" w:customStyle="1" w:styleId="token-string">
    <w:name w:val="token-string"/>
    <w:basedOn w:val="a6"/>
    <w:rsid w:val="009E5FE1"/>
  </w:style>
  <w:style w:type="character" w:customStyle="1" w:styleId="prop-format">
    <w:name w:val="prop-format"/>
    <w:basedOn w:val="a6"/>
    <w:rsid w:val="00A051FB"/>
  </w:style>
  <w:style w:type="character" w:customStyle="1" w:styleId="spellingerror">
    <w:name w:val="spellingerror"/>
    <w:basedOn w:val="a6"/>
    <w:rsid w:val="00496ADE"/>
  </w:style>
  <w:style w:type="character" w:customStyle="1" w:styleId="eop">
    <w:name w:val="eop"/>
    <w:basedOn w:val="a6"/>
    <w:rsid w:val="00496ADE"/>
  </w:style>
  <w:style w:type="character" w:customStyle="1" w:styleId="normaltextrun">
    <w:name w:val="normaltextrun"/>
    <w:basedOn w:val="a6"/>
    <w:rsid w:val="0049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5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2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2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24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0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796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0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59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1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3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289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6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43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65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2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3050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12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47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984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2604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511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69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809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98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3890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8754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43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23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9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229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97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87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9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02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39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0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4604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184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66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7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086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7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8211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36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8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56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7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8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3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9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88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66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86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6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021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9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691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62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18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47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876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609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7390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1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73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5360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81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4286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484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4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4496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145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8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641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36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95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60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34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21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146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0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495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787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2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37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227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13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7629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5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1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54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3636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28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70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101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78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235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12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23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6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57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73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323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54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775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50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57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5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73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81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4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70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689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7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2995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88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190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6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06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4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8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0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8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6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907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45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1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33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8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94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8070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21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803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1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8517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4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7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1285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3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400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16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90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659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4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29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14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20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0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975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53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228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10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8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19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38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59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04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751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135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1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4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44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4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5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145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19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6269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14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52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11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9189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8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26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7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227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38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403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98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753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94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68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56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39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6248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6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9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73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08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8792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626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9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04056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444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037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09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2031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0683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06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2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89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778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329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078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84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5535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67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248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24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1696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12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5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39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16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8009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2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20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18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3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1377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2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5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9553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9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59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4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07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14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9367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79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61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4851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2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28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474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9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0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4386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3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1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3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6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503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46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971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28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581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4391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6610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13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964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7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338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88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8173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3340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7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029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067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43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36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61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117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1507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26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13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4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31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27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513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85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4629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4290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93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26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6236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5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1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89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70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768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3684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2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4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6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368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5340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4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0411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7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025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86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92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72517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2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553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2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75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4437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494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101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052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3792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471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617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03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6958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698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3614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2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8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597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0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22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88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889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11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39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6867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00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57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6062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75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4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535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76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633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9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625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020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8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4019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58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08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5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41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094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25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5207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60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176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64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6815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36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3240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85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54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346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65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760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4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230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4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363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756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1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588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9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059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711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5570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7556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55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4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423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036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599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32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1358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343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7083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86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7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82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76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432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02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74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709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9304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1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47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0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758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5722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7566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029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58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99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8017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12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67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45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4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4867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7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994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61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761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3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1747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8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273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7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6432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73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713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688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439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388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859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7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626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9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921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228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547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17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048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69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0038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32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4149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25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8145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021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6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956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662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638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61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224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900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1299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2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200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1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39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8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8758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7481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66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94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128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6773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2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0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5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97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750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032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719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776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4422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13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0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133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1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8669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79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2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7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2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3099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238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8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8247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41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5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34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37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3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3339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6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74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010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0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8681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1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4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02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1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9541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5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34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31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44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3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66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9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5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34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3619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3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41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555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97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94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26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8885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2783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6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2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924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6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1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616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9805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1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5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354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753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20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2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50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039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424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92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9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2748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0301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89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27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2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4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038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59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946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62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0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96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57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41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135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88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78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231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8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08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2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33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6414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42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92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80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63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52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74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21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4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0219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0361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82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8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56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60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88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1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330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3326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7743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01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0021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119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99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056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8312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0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24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400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4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461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392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6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06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05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079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6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08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1565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7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05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69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7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06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637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222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84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167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61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9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3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29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4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8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4895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6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1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48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18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41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1261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401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401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4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091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726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545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2752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6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6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83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8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69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65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345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451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21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1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567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4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99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95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49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5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89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736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2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124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9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14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878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98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819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933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785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2139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74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0788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49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7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1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061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9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9945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459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07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91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94671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897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9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29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554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98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25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14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3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59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33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2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901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9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2000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8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695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224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2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428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8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520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7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1552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450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17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3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853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26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2727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9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2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10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84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73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229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2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3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94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31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534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7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37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93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21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14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845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569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6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16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8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17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63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110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6722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1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4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5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23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580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4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9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93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46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99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86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16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91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5105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2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808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9044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632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77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388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85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7940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1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35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6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6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4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829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5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487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6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995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631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95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9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5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065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55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12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73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8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352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63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116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2296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6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753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728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61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98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3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644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19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7723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7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726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7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8559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21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0386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824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50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3579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309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7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361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24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7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798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80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148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0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73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1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9471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876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106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0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85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58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88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7206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1336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3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1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92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663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44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4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00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82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448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48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5944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4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533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910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9112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36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167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2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81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71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81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7760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151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504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888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93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04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896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7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3933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140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7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7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64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7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87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09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1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28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8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8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338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545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748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854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4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7541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256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680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04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926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922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81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5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02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4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661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36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41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97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166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77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2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579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3178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154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7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0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1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179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99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8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66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8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25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347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44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14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047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5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6447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62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12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90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30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43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516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3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2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731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7043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10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377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723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515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42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4852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774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05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6973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5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495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631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93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0694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23795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377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2344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926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948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9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24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66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2136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28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96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04973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18994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14350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26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4952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530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7053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52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61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22705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0854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18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74846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8343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7609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935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488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63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3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2613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62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1702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7422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5804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22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5905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4216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931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52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044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33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4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3754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4715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57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7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716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86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164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528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438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237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93991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63619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0652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658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477915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13848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96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03490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16899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2550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993658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84405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7051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356086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233967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1168969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81403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568356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299546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6810932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04343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487676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46996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8310586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277755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718020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978744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682445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2884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43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502636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38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6018636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4442000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7178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3827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0260612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71662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22550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96395649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2454420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8943148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533173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656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274666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86704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9956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2042179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6635142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2865864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1156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8092398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9916018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1374337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28043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5281300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101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5715077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7726155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590596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6133721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36174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60242793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42675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10201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960308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8113997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318460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970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53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067423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211547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015967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231728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236520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0511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28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570947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0409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790859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8633156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31415999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3134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5384419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99986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74464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758532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3680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618579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668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4107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284856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918288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01862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173328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075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096922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72865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0512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301969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4775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6803610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5788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1196088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432457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80924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7763107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8044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5354179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2884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7676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696587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01630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637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224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30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050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055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08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06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2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57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97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9703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30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2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6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82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675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803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751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47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453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75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0573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54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0703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2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003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3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4548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41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61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75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0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3667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52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84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47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661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63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4107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4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9874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676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92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703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48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7495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2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7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6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17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38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27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0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3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087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987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54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4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04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5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6660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4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5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0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645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373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23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4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6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5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6653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59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7098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6245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83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1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5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88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644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3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7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46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1123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014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25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40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8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713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2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910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1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829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771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8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8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4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3659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05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068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90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8861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5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3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5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8606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106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8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972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1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0369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1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145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1707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50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0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6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397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72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107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051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28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32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2003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1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11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0182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49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9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04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5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69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40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40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522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1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90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3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2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3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004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235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21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09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46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61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04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7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04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06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10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8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966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10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45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83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340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1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8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760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559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636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1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1945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722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2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0514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52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83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797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3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9123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026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29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6063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3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612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06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03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53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9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31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94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4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20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2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04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693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92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38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7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03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42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548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115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36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400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4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61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4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1254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377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27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261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63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93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3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16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9422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57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353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9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822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8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16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18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42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842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8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9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72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9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81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05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7135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57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7261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569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7742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42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8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585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89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6358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149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58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669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549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233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86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8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715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44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7244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703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4617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774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2077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742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30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78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367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24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132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026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6778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0005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64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06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76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690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8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1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79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04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5539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6585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9465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0773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856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450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165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7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1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631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956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3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9172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29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406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72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2356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33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3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96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38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46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7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8365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3947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141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9504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44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6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650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85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1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5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7245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10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727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120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6787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14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8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96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35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1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7821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12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70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8781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7652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722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77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66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3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065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8369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63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6858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262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678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9408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722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4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202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65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419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84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7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983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83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37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8906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45842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2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592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9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745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106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86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26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7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3366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7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7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38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4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97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74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76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5272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8334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08796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21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73196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2576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304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00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66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10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3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567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9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32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168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75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4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7622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87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669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623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062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99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65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0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306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850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77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9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913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566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2689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7069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14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154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473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21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041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92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2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43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14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7229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2096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05068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1313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236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13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672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46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3196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9026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76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8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7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3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912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9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2074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8100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0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22337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45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0226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1719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653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7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464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3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27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83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30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6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75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472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3234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992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91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6547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256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76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05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393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41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03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6381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74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8777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2975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34505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60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46802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239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31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9922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252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139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3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06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5626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81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3810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9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96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11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28593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638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629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7533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0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46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1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26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56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8769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807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21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49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1808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247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735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128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8021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6061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6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4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899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530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87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5298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977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90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309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4705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72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4488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825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96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158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97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957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1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769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3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90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759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43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8062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74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7118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0701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12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50728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19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823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495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4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47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83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8577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6354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6904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04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240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80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69214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89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424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6570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28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09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46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4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3928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273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95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90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837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26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29494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2303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46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77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608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2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0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3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55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82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494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1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83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103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2847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55564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76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79795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93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157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78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0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791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91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09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08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019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96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42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9849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726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709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1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652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408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0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582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6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6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9032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7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847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4915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576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93917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63189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335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451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806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07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48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2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3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67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75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877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16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0942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1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2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7184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1301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2941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34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2637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2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25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73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69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6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392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735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03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4607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28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99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96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627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7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172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1449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3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29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6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03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5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006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287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453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7347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14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63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1975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48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522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109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6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9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201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969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8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626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161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21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9375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2701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142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51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976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2282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9892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613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29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6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50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3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7992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17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93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519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71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52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5183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46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76754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384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086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53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367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072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41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83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8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98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24061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04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78685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86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1068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958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5631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0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68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70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8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06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54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364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9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833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693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53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3074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2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2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26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9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1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712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98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659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256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5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6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7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5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5653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7128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56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18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7941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28426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9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9311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80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021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9354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554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55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3714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71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11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06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599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1899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1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844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20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7726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1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6744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09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1043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01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5138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88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837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42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012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43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8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9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041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614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37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719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4642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26323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81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0993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076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78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8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0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2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21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5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54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2064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65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2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9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7063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70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5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8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4763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398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76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103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95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07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33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2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25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988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52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7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6865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1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36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27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8248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793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9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9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0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394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97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47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10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77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799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4018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02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6595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2278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201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304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6568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93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01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59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988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46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1465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9482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04439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60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4128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245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95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9571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90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639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2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002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6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8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02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893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76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585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407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8340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75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901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402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16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4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9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649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830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5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0674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41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78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1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01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999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54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53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962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140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0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773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15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4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532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64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9905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717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30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9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62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34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6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07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51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68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7168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879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1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88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7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3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13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2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474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339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790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05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32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820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73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925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344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069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81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20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7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0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4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3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97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86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1031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7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1812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87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49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99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27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0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4998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24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076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91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5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43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64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77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07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9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634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8841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287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886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36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33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994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66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24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6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64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203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8748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1872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238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26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80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1094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402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7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905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24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6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27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16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4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15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478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3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5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8105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0824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06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27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4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480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51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54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050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815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2781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1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58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622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66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636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18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61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1241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1633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26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7061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880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8715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8499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085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0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95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790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8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457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4691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08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1122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505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02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789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5146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72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4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298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1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00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86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5757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68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080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22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2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41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501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694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3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4496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38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416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0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180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8638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3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43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006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1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903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16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09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2706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2177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366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4237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4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2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7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0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9494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632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076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38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12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9331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1386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1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31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99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5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8504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541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180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343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7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9753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981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87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0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5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7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5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49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0292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442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9799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813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71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2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03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6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33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40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15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535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43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5529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591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754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954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75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6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7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45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533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74868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61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749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544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05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3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29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6048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46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22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894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063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16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893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073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45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78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10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825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926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0458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5902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8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24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43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8988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373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4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05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75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32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9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5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2587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72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2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14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37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25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857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25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7053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108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0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51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94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98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509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6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4500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9826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8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2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30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421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07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3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69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39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3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66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6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5262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05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67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15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63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595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51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0710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5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8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799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64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00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1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909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63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961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9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1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49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59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27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54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3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58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6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7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9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633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3701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5932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3952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1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08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557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8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7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9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542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4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27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3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9579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0680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774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38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889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114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9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9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3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4601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1951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6807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05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646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96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4242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54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988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7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4666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37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1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6863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03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86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79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8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4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436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87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8514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9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979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424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52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592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6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367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69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20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8151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784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5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9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563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2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11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409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3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1328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9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5899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707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43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5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74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1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96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92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20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658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630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208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85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18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52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4975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129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83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251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9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4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238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21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439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37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420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34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29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579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487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37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9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34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949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04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94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990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7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6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28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9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806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31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0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0721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8304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109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76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6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801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0409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7401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229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563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25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77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00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8514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92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5578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87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3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440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06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017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7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075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098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8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5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63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46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10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15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4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5570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5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95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9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70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1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1692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25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39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5027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35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216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05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5443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9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163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5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0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3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79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40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955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1358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5940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35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05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05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753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26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0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87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1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9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7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2198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0040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1155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1601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20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232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9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158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0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1149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0990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1863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65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160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501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7952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3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1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94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94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0907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98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549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8614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756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66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960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87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80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8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7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1295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5328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6658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1020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015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3375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6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6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1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4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669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57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66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64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8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64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74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08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5630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9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12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964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885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27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90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8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45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01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44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5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3137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988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528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234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629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45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3512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84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986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0075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558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8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7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10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88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36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7484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8768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30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5391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1870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1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370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0772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48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59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27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806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05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95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5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520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14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27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2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0895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936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973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11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26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2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81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5638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86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702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432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6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37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3123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862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69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303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335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6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530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6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8885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30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494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834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3705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679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8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243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075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59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199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665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6011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2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8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06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59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53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44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05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9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871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9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96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2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061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3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51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99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24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013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911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951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1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92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1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1545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374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021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8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143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98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84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12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46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0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227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818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16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81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7638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609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8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33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7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1854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630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801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44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2599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7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633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09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6371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113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6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073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6299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946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40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943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8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7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9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97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643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0413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524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210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7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89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097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567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3672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5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26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3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1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6575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053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308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482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402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660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3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581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73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227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50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6822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170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6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8467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3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055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3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394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3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522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565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7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39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7675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67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4229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73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34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33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7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629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932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5890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59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246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4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6533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4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936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55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093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179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02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2809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47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04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90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87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1707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42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2408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748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8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1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31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762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7612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03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304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68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16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40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6834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7518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3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896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26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020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69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1846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82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354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623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1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8390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072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660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7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106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30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93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8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50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7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16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9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83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343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05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130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849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821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517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43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9796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86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145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9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0349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73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33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52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88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835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02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784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8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182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157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8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741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4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66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96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434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67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5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3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0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67466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759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5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577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972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173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75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518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91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79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08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9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5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044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2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4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3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040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395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00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65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986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0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957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45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683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456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2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4851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98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0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965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8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54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57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2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196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2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71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63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1946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265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6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260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790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980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2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560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750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40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174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7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441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813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29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919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3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194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462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137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17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921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0223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84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8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2222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46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54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38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499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79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9906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7296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193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79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93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3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636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1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4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71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152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8558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6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8559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33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27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19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601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1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007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19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342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06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378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6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3726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27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701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2557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936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0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54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74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486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5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66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326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7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7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8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10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3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19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79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28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7324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56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271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7036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617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56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4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701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6502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03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82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17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6831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566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0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7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382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502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0114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4334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25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876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60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790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3067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30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366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382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57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52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06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36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494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8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7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9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247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28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691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502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14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78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5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1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563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04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3560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195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9267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79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855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16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0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599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15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5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32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689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70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2955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3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329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517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5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5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483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999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4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8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2630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09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4703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22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46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4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26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5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41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82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83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6264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58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020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50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820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4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217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4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71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45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0000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3787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2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293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5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2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251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9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2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2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1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71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773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80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1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2651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084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8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198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12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4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4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34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443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70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01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57107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4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7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12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5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microsoft.com/office/2018/08/relationships/commentsExtensible" Target="commentsExtensi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26D3FDD2C22246A3101BA155B69CE3" ma:contentTypeVersion="8" ma:contentTypeDescription="Создание документа." ma:contentTypeScope="" ma:versionID="14c1df8adb2bc2f9188ded1264dda89a">
  <xsd:schema xmlns:xsd="http://www.w3.org/2001/XMLSchema" xmlns:xs="http://www.w3.org/2001/XMLSchema" xmlns:p="http://schemas.microsoft.com/office/2006/metadata/properties" xmlns:ns2="2d403a43-4343-466d-9949-9606cb7cbd8c" targetNamespace="http://schemas.microsoft.com/office/2006/metadata/properties" ma:root="true" ma:fieldsID="d124770809f6123b432936359d2f475e" ns2:_="">
    <xsd:import namespace="2d403a43-4343-466d-9949-9606cb7cb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03a43-4343-466d-9949-9606cb7cb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68B86-5D8C-4FBD-A422-3FC921592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03a43-4343-466d-9949-9606cb7cb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674EBD-ED34-4F60-9B8F-975550495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D17826-A280-4C26-8AE0-BB6241168FB8}">
  <ds:schemaRefs>
    <ds:schemaRef ds:uri="http://purl.org/dc/terms/"/>
    <ds:schemaRef ds:uri="2d403a43-4343-466d-9949-9606cb7cbd8c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EC186E4-B942-42B9-AA67-F644E5FE4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</Template>
  <TotalTime>1</TotalTime>
  <Pages>6</Pages>
  <Words>105</Words>
  <Characters>772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</CharactersWithSpaces>
  <SharedDoc>false</SharedDoc>
  <HLinks>
    <vt:vector size="66" baseType="variant"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_Toc53418449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_Toc53418448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_Toc53418447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_Toc53418446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_Toc53418445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_Toc53418444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_Toc53418443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_Toc53418442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_Toc53418441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_Toc53418440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_Toc53418439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Чистяков</dc:creator>
  <cp:lastModifiedBy>Кочеткова Александра</cp:lastModifiedBy>
  <cp:revision>2</cp:revision>
  <cp:lastPrinted>2019-06-21T22:52:00Z</cp:lastPrinted>
  <dcterms:created xsi:type="dcterms:W3CDTF">2020-10-20T11:45:00Z</dcterms:created>
  <dcterms:modified xsi:type="dcterms:W3CDTF">2020-10-20T11:45:00Z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0x010100AA26D3FDD2C22246A3101BA155B69CE3</vt:lpwstr>
  </property>
  <property fmtid="{D5CDD505-2E9C-101B-9397-08002B2CF9AE}" pid="3" name="Order">
    <vt:r8>138200</vt:r8>
  </property>
</Properties>
</file>